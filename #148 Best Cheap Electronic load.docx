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102" w:rsidRDefault="004D2102" w:rsidP="004D2102">
      <w:proofErr w:type="spellStart"/>
      <w:r>
        <w:t>Grüezi</w:t>
      </w:r>
      <w:proofErr w:type="spellEnd"/>
      <w:r>
        <w:t xml:space="preserve"> YouTubers. Here is the guy with the Swiss accent. With a new episode around sensors and microcontrollers.</w:t>
      </w:r>
    </w:p>
    <w:p w:rsidR="000A040C" w:rsidRDefault="00DA532B">
      <w:r>
        <w:t xml:space="preserve">In video #146 we looked on how to test power supplies and battery packs using a </w:t>
      </w:r>
      <w:r w:rsidR="00E663FA">
        <w:t xml:space="preserve">very cheap and a </w:t>
      </w:r>
      <w:r>
        <w:t>quite expensive electronic load. Today, I will test two astonishingly cheap electronic loads</w:t>
      </w:r>
      <w:r w:rsidR="002B3B96">
        <w:t xml:space="preserve"> with very interesting features</w:t>
      </w:r>
      <w:r w:rsidR="00B81FA4">
        <w:t xml:space="preserve">. At the end, you should be able to decide, if such a load is a reasonable addition for your lab, and which one </w:t>
      </w:r>
      <w:r w:rsidR="00E15EF6">
        <w:t xml:space="preserve">fits </w:t>
      </w:r>
      <w:r w:rsidR="00B81FA4">
        <w:t>better.</w:t>
      </w:r>
    </w:p>
    <w:p w:rsidR="002B3B96" w:rsidRDefault="002B3B96">
      <w:r>
        <w:t>To test power supplies or battery packs, we have</w:t>
      </w:r>
      <w:r w:rsidR="00A14ADD">
        <w:t xml:space="preserve"> to load them with a defined</w:t>
      </w:r>
      <w:r>
        <w:t xml:space="preserve"> </w:t>
      </w:r>
      <w:r w:rsidR="00C24F63">
        <w:t>current</w:t>
      </w:r>
      <w:r>
        <w:t xml:space="preserve">. And we have to measure the voltage, the </w:t>
      </w:r>
      <w:r w:rsidR="00A14ADD">
        <w:t>current</w:t>
      </w:r>
      <w:r>
        <w:t xml:space="preserve">, and </w:t>
      </w:r>
      <w:r w:rsidR="00BA19DA">
        <w:t xml:space="preserve">especially </w:t>
      </w:r>
      <w:r>
        <w:t>for battery capacity, these values also over time. So, we need five different things: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 load, preferably with a selectable, but stable current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</w:t>
      </w:r>
      <w:r w:rsidR="00AC2F02">
        <w:t>n</w:t>
      </w:r>
      <w:r>
        <w:t xml:space="preserve"> amperemeter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 voltmeter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 clock (which is the easiest part for a Swiss</w:t>
      </w:r>
      <w:r w:rsidR="00A14ADD">
        <w:t xml:space="preserve"> guy</w:t>
      </w:r>
      <w:r>
        <w:t>)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 piece of paper</w:t>
      </w:r>
      <w:r w:rsidR="00BA19DA">
        <w:t>,</w:t>
      </w:r>
      <w:r>
        <w:t xml:space="preserve"> </w:t>
      </w:r>
      <w:r w:rsidR="00A14ADD">
        <w:t>or similar</w:t>
      </w:r>
      <w:r w:rsidR="00BA19DA" w:rsidRPr="00BA19DA">
        <w:t xml:space="preserve"> </w:t>
      </w:r>
      <w:r w:rsidR="00BA19DA">
        <w:t>to take notes</w:t>
      </w:r>
    </w:p>
    <w:p w:rsidR="000A040C" w:rsidRDefault="002B3B96">
      <w:r>
        <w:t xml:space="preserve">In video #146 you saw my </w:t>
      </w:r>
      <w:r w:rsidR="00A14ADD">
        <w:t xml:space="preserve">quite </w:t>
      </w:r>
      <w:r>
        <w:t>expensive IT8512 electronic load. If we connect it to our computer, it has all we need</w:t>
      </w:r>
      <w:r w:rsidR="00A14ADD">
        <w:t>: The meters, the load, and a software for data logging. The cheaper load</w:t>
      </w:r>
      <w:r>
        <w:t>, however, did not have any of the measuring instruments</w:t>
      </w:r>
      <w:r w:rsidR="00A14ADD">
        <w:t xml:space="preserve"> nor the possibility to log data</w:t>
      </w:r>
      <w:r>
        <w:t>.</w:t>
      </w:r>
    </w:p>
    <w:p w:rsidR="00AC2F02" w:rsidRDefault="002B3B96">
      <w:r>
        <w:t xml:space="preserve">But in the meantime, I got two electronic loads which are a combination between the two, at a price between 20 and 30 $. Which </w:t>
      </w:r>
      <w:r w:rsidR="00AC2F02">
        <w:t>is really cool. Here they are: T</w:t>
      </w:r>
      <w:r>
        <w:t xml:space="preserve">hey look </w:t>
      </w:r>
      <w:r w:rsidR="00BA19DA">
        <w:t>very similar to the cheap load.</w:t>
      </w:r>
    </w:p>
    <w:p w:rsidR="00AC2F02" w:rsidRDefault="00AC2F02">
      <w:r>
        <w:t xml:space="preserve">Their name is </w:t>
      </w:r>
      <w:r w:rsidR="00BF5670">
        <w:t>EBD-</w:t>
      </w:r>
      <w:r w:rsidR="00DF5419" w:rsidRPr="00DF5419">
        <w:t>USB Electronic Load</w:t>
      </w:r>
      <w:r w:rsidR="00DF5419">
        <w:t xml:space="preserve">. They look very similar, </w:t>
      </w:r>
      <w:r w:rsidR="00180C00">
        <w:t xml:space="preserve">are manufactured by the same manufacturer, </w:t>
      </w:r>
      <w:r w:rsidR="00DF5419">
        <w:t>and also have similar specifications:</w:t>
      </w:r>
    </w:p>
    <w:p w:rsidR="00DF5419" w:rsidRDefault="00DF5419">
      <w:r>
        <w:t>They can be used from 0 to 13.5 or 21 volts, and from 0 to 4 amperes. They support the fast charging standards QC</w:t>
      </w:r>
      <w:r w:rsidR="00BF5670">
        <w:t xml:space="preserve"> </w:t>
      </w:r>
      <w:r>
        <w:t>2</w:t>
      </w:r>
      <w:r w:rsidR="00BF5670">
        <w:t>.0</w:t>
      </w:r>
      <w:r>
        <w:t xml:space="preserve"> and 3</w:t>
      </w:r>
      <w:r w:rsidR="00BF5670">
        <w:t>.0</w:t>
      </w:r>
      <w:r>
        <w:t xml:space="preserve">, and also </w:t>
      </w:r>
      <w:proofErr w:type="spellStart"/>
      <w:r>
        <w:t>Mediatek</w:t>
      </w:r>
      <w:proofErr w:type="spellEnd"/>
      <w:r>
        <w:t xml:space="preserve"> Pump express. </w:t>
      </w:r>
      <w:r w:rsidR="0097674A">
        <w:t>The golden</w:t>
      </w:r>
      <w:r w:rsidR="00BF5670">
        <w:t>, or “plus” version, supports 35 W, and the red 25</w:t>
      </w:r>
      <w:r w:rsidR="0097674A">
        <w:t xml:space="preserve">W. </w:t>
      </w:r>
      <w:r w:rsidR="00BF5670">
        <w:t>T</w:t>
      </w:r>
      <w:r w:rsidR="0097674A">
        <w:t>he prices are</w:t>
      </w:r>
      <w:r w:rsidR="00BF5670">
        <w:t xml:space="preserve"> 17 or 25 dollars from Banggood a</w:t>
      </w:r>
      <w:r w:rsidR="00180C00">
        <w:t>nd the manufacturer is called ZKETECH.</w:t>
      </w:r>
    </w:p>
    <w:p w:rsidR="0097674A" w:rsidRDefault="0097674A">
      <w:r>
        <w:t xml:space="preserve">Let’s have a close look at the two devices: As all USB loads, they have a male standard USB connector for the input. The cheap load does not have any other connectors. The new loads have </w:t>
      </w:r>
      <w:r w:rsidR="002B3B96">
        <w:t xml:space="preserve">an </w:t>
      </w:r>
      <w:r>
        <w:t xml:space="preserve">additional female USB and a micro </w:t>
      </w:r>
      <w:r w:rsidR="00BF5670">
        <w:t>USB plug.</w:t>
      </w:r>
    </w:p>
    <w:p w:rsidR="002B3B96" w:rsidRDefault="0097674A">
      <w:r>
        <w:t xml:space="preserve">What is the purpose of those additional plugs? The micro USB plug </w:t>
      </w:r>
      <w:r w:rsidR="002B3B96">
        <w:t>is the connection to the PC software</w:t>
      </w:r>
      <w:r>
        <w:t xml:space="preserve">, and the female USB connector can be used to connect this load to a device like your smartphone, or your </w:t>
      </w:r>
      <w:proofErr w:type="spellStart"/>
      <w:r>
        <w:t>nodeMCU</w:t>
      </w:r>
      <w:proofErr w:type="spellEnd"/>
      <w:r>
        <w:t xml:space="preserve"> board</w:t>
      </w:r>
      <w:r w:rsidR="002B3B96">
        <w:t xml:space="preserve">. Inside these loads </w:t>
      </w:r>
      <w:r>
        <w:t>you find: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 xml:space="preserve">A </w:t>
      </w:r>
      <w:r w:rsidR="0097674A">
        <w:t xml:space="preserve">load with a </w:t>
      </w:r>
      <w:r>
        <w:t>selectable but stabilized current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</w:t>
      </w:r>
      <w:r w:rsidR="00AC2F02">
        <w:t>n</w:t>
      </w:r>
      <w:r>
        <w:t xml:space="preserve"> amperemeter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 voltmeter</w:t>
      </w:r>
    </w:p>
    <w:p w:rsidR="00AC2F02" w:rsidRDefault="00AC2F02" w:rsidP="00AC2F02">
      <w:r>
        <w:t>And in the PC software</w:t>
      </w:r>
      <w:r w:rsidR="0097674A">
        <w:t>, you find</w:t>
      </w:r>
      <w:r>
        <w:t>: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 clock</w:t>
      </w:r>
    </w:p>
    <w:p w:rsidR="002B3B96" w:rsidRDefault="002B3B96" w:rsidP="002B3B96">
      <w:pPr>
        <w:pStyle w:val="Listenabsatz"/>
        <w:numPr>
          <w:ilvl w:val="0"/>
          <w:numId w:val="1"/>
        </w:numPr>
      </w:pPr>
      <w:r>
        <w:t>A</w:t>
      </w:r>
      <w:r w:rsidR="00E15EF6">
        <w:t>nd a</w:t>
      </w:r>
      <w:r>
        <w:t xml:space="preserve"> </w:t>
      </w:r>
      <w:r w:rsidR="0097674A">
        <w:t xml:space="preserve">screen </w:t>
      </w:r>
      <w:r>
        <w:t xml:space="preserve">to </w:t>
      </w:r>
      <w:r w:rsidR="00BF5670">
        <w:t>log the data</w:t>
      </w:r>
    </w:p>
    <w:p w:rsidR="002B3B96" w:rsidRDefault="00BF5670">
      <w:r>
        <w:t xml:space="preserve">Everything we need to do our power tests. </w:t>
      </w:r>
      <w:r w:rsidR="00AC2F02">
        <w:t xml:space="preserve">And </w:t>
      </w:r>
      <w:r>
        <w:t xml:space="preserve">with the female USB connector comes </w:t>
      </w:r>
      <w:r w:rsidR="00AC2F02">
        <w:t>a</w:t>
      </w:r>
      <w:r>
        <w:t>n additional feature</w:t>
      </w:r>
      <w:r w:rsidR="00AC2F02">
        <w:t xml:space="preserve">: You can </w:t>
      </w:r>
      <w:r w:rsidR="009C66A0">
        <w:t xml:space="preserve">use our electronic load to </w:t>
      </w:r>
      <w:r w:rsidR="00AC2F02">
        <w:t xml:space="preserve">measure </w:t>
      </w:r>
      <w:r w:rsidR="009C66A0">
        <w:t>the</w:t>
      </w:r>
      <w:r w:rsidR="00AC2F02">
        <w:t xml:space="preserve"> behavior</w:t>
      </w:r>
      <w:r w:rsidR="009C66A0">
        <w:t xml:space="preserve"> of your devices like your smartphone, or </w:t>
      </w:r>
      <w:r>
        <w:t>any other</w:t>
      </w:r>
      <w:r w:rsidR="009C66A0">
        <w:t xml:space="preserve"> board</w:t>
      </w:r>
      <w:r>
        <w:t xml:space="preserve"> you want to monitor</w:t>
      </w:r>
      <w:r w:rsidR="00AC2F02">
        <w:t xml:space="preserve">. And this is feature is even not available in the expensive load. </w:t>
      </w:r>
      <w:r w:rsidR="00E15EF6">
        <w:t xml:space="preserve">It can replace a meter like this one. </w:t>
      </w:r>
      <w:r w:rsidR="00AC2F02">
        <w:t>Great!</w:t>
      </w:r>
    </w:p>
    <w:p w:rsidR="00AC2F02" w:rsidRDefault="00180C00">
      <w:r>
        <w:lastRenderedPageBreak/>
        <w:t>The block diagram loo</w:t>
      </w:r>
      <w:r w:rsidR="009C66A0">
        <w:t>ks like that: We have a</w:t>
      </w:r>
      <w:r w:rsidR="00AC2F02">
        <w:t xml:space="preserve"> power source like a power supply, a solar panel, or a battery pack. We connect it to our </w:t>
      </w:r>
      <w:r w:rsidR="00A95B8E">
        <w:t>electronic load</w:t>
      </w:r>
      <w:r w:rsidR="009E41B0">
        <w:t>. Then, we can either switch the internal load on and test our power source, or we keep it off, and connect another devi</w:t>
      </w:r>
      <w:r w:rsidR="009C66A0">
        <w:t xml:space="preserve">ce to the </w:t>
      </w:r>
      <w:r w:rsidR="00BF5670">
        <w:t>female</w:t>
      </w:r>
      <w:r w:rsidR="009C66A0">
        <w:t xml:space="preserve"> USB connector.</w:t>
      </w:r>
    </w:p>
    <w:p w:rsidR="009E41B0" w:rsidRDefault="009E41B0">
      <w:r>
        <w:t xml:space="preserve">Let’s do some tests. </w:t>
      </w:r>
      <w:r w:rsidR="00FF768A">
        <w:t>First,</w:t>
      </w:r>
      <w:r>
        <w:t xml:space="preserve"> </w:t>
      </w:r>
      <w:r w:rsidR="00180C00">
        <w:t>we test</w:t>
      </w:r>
      <w:r>
        <w:t xml:space="preserve"> a normal </w:t>
      </w:r>
      <w:proofErr w:type="spellStart"/>
      <w:r w:rsidR="009C66A0">
        <w:t>Blitzwolf</w:t>
      </w:r>
      <w:proofErr w:type="spellEnd"/>
      <w:r w:rsidR="009C66A0">
        <w:t xml:space="preserve"> </w:t>
      </w:r>
      <w:r>
        <w:t>USB power supply. I connect the load</w:t>
      </w:r>
      <w:r w:rsidR="009C66A0">
        <w:t xml:space="preserve"> to the power supply and want </w:t>
      </w:r>
      <w:r w:rsidR="004F71FE">
        <w:t xml:space="preserve">to test it with </w:t>
      </w:r>
      <w:r w:rsidR="00180C00">
        <w:t>a defined</w:t>
      </w:r>
      <w:r w:rsidR="004F71FE">
        <w:t xml:space="preserve"> load</w:t>
      </w:r>
      <w:r>
        <w:t xml:space="preserve">. But </w:t>
      </w:r>
      <w:r w:rsidR="004F71FE">
        <w:t>there is no dial to select the current nor an on-off switch. You need a software to</w:t>
      </w:r>
      <w:r>
        <w:t xml:space="preserve"> start the test. </w:t>
      </w:r>
      <w:r w:rsidR="00BF5670">
        <w:t>The</w:t>
      </w:r>
      <w:r w:rsidR="00180C00">
        <w:t xml:space="preserve"> link </w:t>
      </w:r>
      <w:r w:rsidR="005B203A">
        <w:t xml:space="preserve">for the software </w:t>
      </w:r>
      <w:r w:rsidR="00BF5670">
        <w:t xml:space="preserve">is </w:t>
      </w:r>
      <w:r w:rsidR="00180C00">
        <w:t>in the description</w:t>
      </w:r>
      <w:r>
        <w:t xml:space="preserve">. </w:t>
      </w:r>
      <w:r w:rsidR="00180C00">
        <w:t>F</w:t>
      </w:r>
      <w:r>
        <w:t>ortunately, it is the same for both versions. So</w:t>
      </w:r>
      <w:r w:rsidR="00FF768A">
        <w:t xml:space="preserve">, we connect the load to the PC, </w:t>
      </w:r>
      <w:r>
        <w:t xml:space="preserve">fire </w:t>
      </w:r>
      <w:r w:rsidR="00BF5670">
        <w:t>the software</w:t>
      </w:r>
      <w:r>
        <w:t xml:space="preserve"> up</w:t>
      </w:r>
      <w:r w:rsidR="00FF768A">
        <w:t xml:space="preserve">, select the right COM channel, and </w:t>
      </w:r>
      <w:r w:rsidR="00BD1C3A">
        <w:t>press the “</w:t>
      </w:r>
      <w:r w:rsidR="00FF768A">
        <w:t>connect</w:t>
      </w:r>
      <w:r w:rsidR="00BD1C3A">
        <w:t>” button</w:t>
      </w:r>
      <w:r>
        <w:t xml:space="preserve">. Let’s </w:t>
      </w:r>
      <w:r w:rsidR="00FF768A">
        <w:t xml:space="preserve">first </w:t>
      </w:r>
      <w:r>
        <w:t>do the normal test with an increasing load: We start a</w:t>
      </w:r>
      <w:r w:rsidR="005B203A">
        <w:t>t</w:t>
      </w:r>
      <w:r>
        <w:t xml:space="preserve"> 0</w:t>
      </w:r>
      <w:r w:rsidR="003D19B8">
        <w:t>.1</w:t>
      </w:r>
      <w:r>
        <w:t xml:space="preserve"> A and go up to 4 A </w:t>
      </w:r>
      <w:r w:rsidR="003D19B8">
        <w:t xml:space="preserve">in steps of 0.1A </w:t>
      </w:r>
      <w:r>
        <w:t>and check, what happens</w:t>
      </w:r>
      <w:r w:rsidR="004F71FE">
        <w:t xml:space="preserve">. The USB power supply </w:t>
      </w:r>
      <w:r w:rsidR="005F62B4">
        <w:t>is</w:t>
      </w:r>
      <w:r w:rsidR="004F71FE">
        <w:t xml:space="preserve"> rated at 2A for each of the two USB connectors. But we see, it does not limit the current and </w:t>
      </w:r>
      <w:r w:rsidR="005B203A">
        <w:t xml:space="preserve">it supplies </w:t>
      </w:r>
      <w:r w:rsidR="004F71FE">
        <w:t>up to the full 4 A. And the voltage stays quite stable, even at 4A.</w:t>
      </w:r>
      <w:r w:rsidR="003D19B8">
        <w:t xml:space="preserve"> To power a Raspberry Pi, this power source would be </w:t>
      </w:r>
      <w:r w:rsidR="00180C00">
        <w:t xml:space="preserve">a </w:t>
      </w:r>
      <w:r w:rsidR="003D19B8">
        <w:t>good</w:t>
      </w:r>
      <w:r w:rsidR="00180C00">
        <w:t xml:space="preserve"> choice</w:t>
      </w:r>
      <w:r w:rsidR="003D19B8">
        <w:t>. But does it also charge a Smartphone with the full 4A?</w:t>
      </w:r>
    </w:p>
    <w:p w:rsidR="003D19B8" w:rsidRDefault="00180C00">
      <w:r>
        <w:t>To test this, we</w:t>
      </w:r>
      <w:r w:rsidR="003D19B8">
        <w:t xml:space="preserve"> connect a</w:t>
      </w:r>
      <w:r>
        <w:t>n empty</w:t>
      </w:r>
      <w:r w:rsidR="003D19B8">
        <w:t xml:space="preserve"> </w:t>
      </w:r>
      <w:r w:rsidR="00990E97">
        <w:t>iPhone</w:t>
      </w:r>
      <w:r w:rsidR="003D19B8">
        <w:t xml:space="preserve"> </w:t>
      </w:r>
      <w:r>
        <w:t>to the second USB connector</w:t>
      </w:r>
      <w:r w:rsidR="003D19B8">
        <w:t xml:space="preserve">. </w:t>
      </w:r>
      <w:r>
        <w:t xml:space="preserve">Because the electronic load part is not switched on, the Smartphone immediately starts to charge. </w:t>
      </w:r>
      <w:r w:rsidR="00FF768A">
        <w:t xml:space="preserve">And we can read the values on the right side of the screen. </w:t>
      </w:r>
      <w:r>
        <w:t>If we press “monitor, the ZKE starts to log the volt and the amperes over time. T</w:t>
      </w:r>
      <w:r w:rsidR="00990E97">
        <w:t xml:space="preserve">he device shows 5 volts and a current which </w:t>
      </w:r>
      <w:r>
        <w:t>starts at about 2A and is reduced over time. Some small peaks result if the phone is switched on for a moment.</w:t>
      </w:r>
      <w:r w:rsidR="00BD1C3A">
        <w:t xml:space="preserve"> But, all-in all </w:t>
      </w:r>
      <w:r w:rsidR="005B203A">
        <w:t xml:space="preserve">we discover </w:t>
      </w:r>
      <w:r w:rsidR="00BD1C3A">
        <w:t>an interesting charging cur</w:t>
      </w:r>
      <w:r w:rsidR="005B203A">
        <w:t>v</w:t>
      </w:r>
      <w:r w:rsidR="00BD1C3A">
        <w:t>e I did not expect. So, I already learned something…</w:t>
      </w:r>
    </w:p>
    <w:p w:rsidR="00180C00" w:rsidRDefault="00180C00">
      <w:r>
        <w:t>During monitoring, the</w:t>
      </w:r>
      <w:r w:rsidR="00FF768A">
        <w:t xml:space="preserve"> capacity is not measured. This would be a nice feature to test the efficiency of power banks. </w:t>
      </w:r>
      <w:r w:rsidR="00BD1C3A">
        <w:t>And an additional trace of the power consumed would also be nice, and not complicated as power is just a multiplication of volt times ampere…</w:t>
      </w:r>
    </w:p>
    <w:p w:rsidR="001E2F66" w:rsidRDefault="00FF768A">
      <w:r>
        <w:t>As a third test, we</w:t>
      </w:r>
      <w:r w:rsidR="00990E97">
        <w:t xml:space="preserve"> discharge a fully charged power bank. Of course, this take</w:t>
      </w:r>
      <w:r>
        <w:t>s</w:t>
      </w:r>
      <w:r w:rsidR="00990E97">
        <w:t xml:space="preserve"> a while. In this mode, we can select the cutoff voltage. This is particularly important if we want to discharge unprotected lipo cells. In my case, I trust that the power bank is protected and will switch off automatically. So. I select </w:t>
      </w:r>
      <w:r>
        <w:t>a 2-volt</w:t>
      </w:r>
      <w:r w:rsidR="00990E97">
        <w:t xml:space="preserve"> cutoff, which should be way below the cutoff voltage of the power bank. And because we saw before, that my </w:t>
      </w:r>
      <w:r w:rsidR="006249C2">
        <w:t>iPhone</w:t>
      </w:r>
      <w:r w:rsidR="00990E97">
        <w:t xml:space="preserve"> draws about 1.8 Ampere, I want to use this current to discharge the power bank.</w:t>
      </w:r>
      <w:r w:rsidR="006249C2">
        <w:t xml:space="preserve"> I start the experiment and the voltage is at 4.92 volt. </w:t>
      </w:r>
      <w:r>
        <w:t xml:space="preserve">As soon as the internal MOSFET </w:t>
      </w:r>
      <w:r w:rsidR="00BD1C3A">
        <w:t xml:space="preserve">of the load </w:t>
      </w:r>
      <w:r>
        <w:t>heats up, the fan kicks in and sta</w:t>
      </w:r>
      <w:r w:rsidR="00BD1C3A">
        <w:t>rt to cool the device.</w:t>
      </w:r>
    </w:p>
    <w:p w:rsidR="000A040C" w:rsidRDefault="006249C2">
      <w:r>
        <w:t xml:space="preserve">Over time, </w:t>
      </w:r>
      <w:r w:rsidR="00BD1C3A">
        <w:t>the</w:t>
      </w:r>
      <w:r>
        <w:t xml:space="preserve"> voltage </w:t>
      </w:r>
      <w:r w:rsidR="005B203A">
        <w:t xml:space="preserve">stays flat and at the end, the power bank switches off, still at 5 </w:t>
      </w:r>
      <w:proofErr w:type="gramStart"/>
      <w:r w:rsidR="005B203A">
        <w:t>volt</w:t>
      </w:r>
      <w:proofErr w:type="gramEnd"/>
      <w:r w:rsidR="00FF768A">
        <w:t>. In the meantime, the c</w:t>
      </w:r>
      <w:r>
        <w:t xml:space="preserve">apacity counter counts the </w:t>
      </w:r>
      <w:r w:rsidR="00FF768A">
        <w:t>discharged mAh</w:t>
      </w:r>
      <w:r>
        <w:t>.</w:t>
      </w:r>
      <w:r w:rsidR="00FF768A">
        <w:t xml:space="preserve"> And at the end, we see, how much capacity the power bank</w:t>
      </w:r>
      <w:r w:rsidR="00BD1C3A">
        <w:t xml:space="preserve"> is able to provide.</w:t>
      </w:r>
    </w:p>
    <w:p w:rsidR="00FF768A" w:rsidRDefault="001E2F66">
      <w:r>
        <w:t>But these devices can do more. If we create a female USB cable, we can connect the device also to solar panels, or to normal batteries. And here comes an important difference of the two loads in</w:t>
      </w:r>
      <w:r w:rsidR="008F5E79">
        <w:t>to</w:t>
      </w:r>
      <w:r>
        <w:t xml:space="preserve"> the play: The maximum voltage. The “normal” version supports 13.5 volts, and the “plus” version supports 21 volts.</w:t>
      </w:r>
      <w:r w:rsidR="004D04C2">
        <w:t xml:space="preserve"> By the way, you see here, if you connected the plus or the normal version to your PC</w:t>
      </w:r>
      <w:r w:rsidR="008F5E79">
        <w:t xml:space="preserve"> software</w:t>
      </w:r>
      <w:r w:rsidR="004D04C2">
        <w:t>.</w:t>
      </w:r>
    </w:p>
    <w:p w:rsidR="00575B6A" w:rsidRDefault="00575B6A">
      <w:r>
        <w:t xml:space="preserve">With this cable, you can also use the device as a normal </w:t>
      </w:r>
      <w:r w:rsidR="008F5E79">
        <w:t xml:space="preserve">data </w:t>
      </w:r>
      <w:r>
        <w:t>logger for other experiments where you can log volts over time. And if you create a second cable with a male USB connector and two banana plugs, you also log currents over time. Very versatile!</w:t>
      </w:r>
      <w:r w:rsidR="00F919B7">
        <w:t xml:space="preserve"> Just a remark about the cables: Because we cannot use the </w:t>
      </w:r>
      <w:r w:rsidR="008F5E79">
        <w:t>4-wire</w:t>
      </w:r>
      <w:r w:rsidR="00F919B7">
        <w:t xml:space="preserve"> method introduced in video #146, we have to use quite thick and short cables. I suggest at least 18AWG. Otherwise, you could experience voltage drops between your </w:t>
      </w:r>
      <w:r w:rsidR="008F5E79">
        <w:t xml:space="preserve">power </w:t>
      </w:r>
      <w:r w:rsidR="00F919B7">
        <w:t>source and the ZKE</w:t>
      </w:r>
      <w:r w:rsidR="008F5E79">
        <w:t>TECH</w:t>
      </w:r>
      <w:r w:rsidR="00F919B7">
        <w:t xml:space="preserve"> device.</w:t>
      </w:r>
    </w:p>
    <w:p w:rsidR="00302CDE" w:rsidRDefault="004D04C2">
      <w:r>
        <w:lastRenderedPageBreak/>
        <w:t xml:space="preserve">Let’s test what happens, if we connect the maximally rated voltages to the devices: Both work up to their maximum </w:t>
      </w:r>
      <w:r w:rsidR="007C2F4C">
        <w:t xml:space="preserve">rated </w:t>
      </w:r>
      <w:r>
        <w:t xml:space="preserve">voltages. </w:t>
      </w:r>
      <w:r w:rsidR="00F919B7">
        <w:t xml:space="preserve">Even if you go a few volts higher, they are not immediately destroyed. </w:t>
      </w:r>
      <w:r>
        <w:t>Let</w:t>
      </w:r>
      <w:r w:rsidR="00575B6A">
        <w:t>’</w:t>
      </w:r>
      <w:r>
        <w:t xml:space="preserve">s quickly test the accuracy of the built-in meters: </w:t>
      </w:r>
      <w:r w:rsidR="00575B6A">
        <w:t xml:space="preserve">Without load, </w:t>
      </w:r>
      <w:r>
        <w:t xml:space="preserve">I connect my bench multimeter in parallel to </w:t>
      </w:r>
      <w:r w:rsidR="002F5F00">
        <w:t xml:space="preserve">the loads. Here are the results: With the </w:t>
      </w:r>
      <w:r w:rsidR="00302CDE">
        <w:t>exception</w:t>
      </w:r>
      <w:r w:rsidR="002F5F00">
        <w:t xml:space="preserve"> of the lower voltages on the normal device, they are </w:t>
      </w:r>
      <w:r w:rsidR="007C2F4C">
        <w:t>inside</w:t>
      </w:r>
      <w:r w:rsidR="002F5F00">
        <w:t xml:space="preserve"> the specifications. </w:t>
      </w:r>
      <w:r w:rsidR="007C2F4C">
        <w:t>For the next test,</w:t>
      </w:r>
      <w:r w:rsidR="00575B6A">
        <w:t xml:space="preserve"> I connect the </w:t>
      </w:r>
      <w:r w:rsidR="007C2F4C">
        <w:t>multi</w:t>
      </w:r>
      <w:r w:rsidR="00575B6A">
        <w:t xml:space="preserve">meter in series with the device and measure the amperes. </w:t>
      </w:r>
      <w:r w:rsidR="00302CDE">
        <w:t xml:space="preserve">I started with more than 20 volts and 3 amperes, but I only get up to 1.63 A. The secret behind this is, that the load does not allow more than 35 </w:t>
      </w:r>
      <w:proofErr w:type="gramStart"/>
      <w:r w:rsidR="00302CDE">
        <w:t>watt</w:t>
      </w:r>
      <w:proofErr w:type="gramEnd"/>
      <w:r w:rsidR="00302CDE">
        <w:t xml:space="preserve">. 1.63 x 21.42 results in exactly these 35 </w:t>
      </w:r>
      <w:proofErr w:type="gramStart"/>
      <w:r w:rsidR="00302CDE">
        <w:t>watt</w:t>
      </w:r>
      <w:proofErr w:type="gramEnd"/>
      <w:r w:rsidR="00302CDE">
        <w:t>. So, the load</w:t>
      </w:r>
      <w:r w:rsidR="00252996">
        <w:t>s</w:t>
      </w:r>
      <w:r w:rsidR="00302CDE">
        <w:t xml:space="preserve"> </w:t>
      </w:r>
      <w:r w:rsidR="00252996">
        <w:t>are</w:t>
      </w:r>
      <w:r w:rsidR="00302CDE">
        <w:t xml:space="preserve"> protected</w:t>
      </w:r>
      <w:r w:rsidR="00252996">
        <w:t>. The normal one at exactly 25 watts.</w:t>
      </w:r>
    </w:p>
    <w:p w:rsidR="00E15EF6" w:rsidRDefault="00575B6A">
      <w:r>
        <w:t>Here, you also see the results</w:t>
      </w:r>
      <w:r w:rsidR="00E15EF6">
        <w:t xml:space="preserve"> of the current measurement:</w:t>
      </w:r>
      <w:r>
        <w:t xml:space="preserve"> </w:t>
      </w:r>
      <w:r w:rsidR="00E15EF6">
        <w:t>The plus version is more or less inside specs, the normal one has its problems below one ampere.</w:t>
      </w:r>
    </w:p>
    <w:p w:rsidR="004D04C2" w:rsidRDefault="00E15EF6">
      <w:r>
        <w:t>I</w:t>
      </w:r>
      <w:r w:rsidR="00575B6A">
        <w:t>f you are not satisfied</w:t>
      </w:r>
      <w:r>
        <w:t xml:space="preserve"> with these results</w:t>
      </w:r>
      <w:r w:rsidR="00575B6A">
        <w:t>, you even have the possibility to adjust the values in the software.</w:t>
      </w:r>
    </w:p>
    <w:p w:rsidR="00575B6A" w:rsidRDefault="00575B6A">
      <w:r>
        <w:t xml:space="preserve">What happens, if we try to </w:t>
      </w:r>
      <w:r w:rsidR="00E15EF6">
        <w:t>run the loads at</w:t>
      </w:r>
      <w:r>
        <w:t xml:space="preserve"> the fully rated power of 25 respective 35 watts? Here, you see </w:t>
      </w:r>
      <w:r w:rsidR="00E15EF6">
        <w:t>the normal one, and here the plus one. B</w:t>
      </w:r>
      <w:r>
        <w:t xml:space="preserve">oth after 5 minutes </w:t>
      </w:r>
      <w:r w:rsidR="00E15EF6">
        <w:t>under full load. No obvious issues. These transistors should survive much more than 100 degrees C.</w:t>
      </w:r>
    </w:p>
    <w:p w:rsidR="00575B6A" w:rsidRDefault="00575B6A">
      <w:r>
        <w:t>Summarized:</w:t>
      </w:r>
    </w:p>
    <w:p w:rsidR="00575B6A" w:rsidRDefault="00575B6A" w:rsidP="00575B6A">
      <w:pPr>
        <w:pStyle w:val="Listenabsatz"/>
        <w:numPr>
          <w:ilvl w:val="0"/>
          <w:numId w:val="1"/>
        </w:numPr>
      </w:pPr>
      <w:bookmarkStart w:id="0" w:name="_GoBack"/>
      <w:r>
        <w:t>We discovered a new type of device, which is very versatile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>It is a very intelligent combination of quite accurate volt and ampere meters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>A electronic load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>A software to remote control the experiment and, more important, to log the measured data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>And all for 20-30 $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 xml:space="preserve">Of course, they have their limitations: 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>They only support constant current mode. “Real” electronic loads support also constant voltage or constant power modes. But, constant current is the most important mode.</w:t>
      </w:r>
    </w:p>
    <w:p w:rsidR="00F95608" w:rsidRDefault="00F95608" w:rsidP="00575B6A">
      <w:pPr>
        <w:pStyle w:val="Listenabsatz"/>
        <w:numPr>
          <w:ilvl w:val="0"/>
          <w:numId w:val="1"/>
        </w:numPr>
      </w:pPr>
      <w:r>
        <w:t xml:space="preserve">Their maximum voltage is 13 or 21 volts and their maximum current is 4 </w:t>
      </w:r>
      <w:r w:rsidR="00154301">
        <w:t>amperes</w:t>
      </w:r>
      <w:r>
        <w:t>. My IT8512 has a maximum of 150 volt and</w:t>
      </w:r>
      <w:r w:rsidR="00154301">
        <w:t xml:space="preserve"> </w:t>
      </w:r>
      <w:r>
        <w:t>300 watts</w:t>
      </w:r>
      <w:r w:rsidR="00154301">
        <w:t xml:space="preserve">. </w:t>
      </w:r>
    </w:p>
    <w:p w:rsidR="00154301" w:rsidRDefault="00154301" w:rsidP="00575B6A">
      <w:pPr>
        <w:pStyle w:val="Listenabsatz"/>
        <w:numPr>
          <w:ilvl w:val="0"/>
          <w:numId w:val="1"/>
        </w:numPr>
      </w:pPr>
      <w:r>
        <w:t>For normal lab experiments, these limitations are sufficient. If you want to play with solar panels, I suggest to use the plus version, because even 12-volt panels output more than 13.5 volt under certain conditions.</w:t>
      </w:r>
    </w:p>
    <w:p w:rsidR="00154301" w:rsidRDefault="00154301" w:rsidP="00575B6A">
      <w:pPr>
        <w:pStyle w:val="Listenabsatz"/>
        <w:numPr>
          <w:ilvl w:val="0"/>
          <w:numId w:val="1"/>
        </w:numPr>
      </w:pPr>
      <w:r>
        <w:t xml:space="preserve">So, all-in-all a very versatile little helper for our lab. </w:t>
      </w:r>
      <w:r w:rsidR="007C2F4C">
        <w:t>With a comfort,</w:t>
      </w:r>
      <w:r>
        <w:t xml:space="preserve"> which was not affordable for most of us just a few years back.</w:t>
      </w:r>
    </w:p>
    <w:bookmarkEnd w:id="0"/>
    <w:p w:rsidR="00154301" w:rsidRDefault="00154301" w:rsidP="00154301">
      <w:r>
        <w:t xml:space="preserve">Is it the best electronic load? </w:t>
      </w:r>
      <w:r w:rsidR="007C2F4C">
        <w:t>You decide</w:t>
      </w:r>
      <w:r>
        <w:t xml:space="preserve">. </w:t>
      </w:r>
      <w:r w:rsidR="007C2F4C">
        <w:t>And p lease keep in mind, that they can also be used as data loggers</w:t>
      </w:r>
      <w:r>
        <w:t>.</w:t>
      </w:r>
    </w:p>
    <w:p w:rsidR="00154301" w:rsidRDefault="00154301" w:rsidP="00154301">
      <w:r>
        <w:t>In one of the next videos I hope to show you another such interesting new generation of devices which combine hard- and software to create something ne at an astonishing price. So, stay tuned.</w:t>
      </w:r>
    </w:p>
    <w:p w:rsidR="00A82F04" w:rsidRDefault="005F7DEC">
      <w:r>
        <w:t>I hope, this video was useful o</w:t>
      </w:r>
      <w:r w:rsidR="00A82F04">
        <w:t>r at least interesting for you. If true, then like. Bye</w:t>
      </w:r>
    </w:p>
    <w:p w:rsidR="00A82F04" w:rsidRDefault="007461CC">
      <w:hyperlink r:id="rId5" w:history="1">
        <w:r w:rsidR="00AC2F02" w:rsidRPr="00191C11">
          <w:rPr>
            <w:rStyle w:val="Hyperlink"/>
          </w:rPr>
          <w:t>https://www.aliexpress.com/item/35W-computer-software-online-USB-tester-USB-Discharging-Load-QC2-0-3-0-MTK-PE-Trigger/32707276028.html</w:t>
        </w:r>
      </w:hyperlink>
    </w:p>
    <w:p w:rsidR="00AC2F02" w:rsidRDefault="000455C4">
      <w:hyperlink r:id="rId6" w:history="1">
        <w:r w:rsidRPr="00EB69A0">
          <w:rPr>
            <w:rStyle w:val="Hyperlink"/>
          </w:rPr>
          <w:t>http://lygte-info.dk/review/Review%20Electronic%20load%20ZKE%20EBD-USB%20UK.html</w:t>
        </w:r>
      </w:hyperlink>
    </w:p>
    <w:p w:rsidR="000455C4" w:rsidRDefault="000455C4"/>
    <w:sectPr w:rsidR="000455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08A"/>
    <w:multiLevelType w:val="hybridMultilevel"/>
    <w:tmpl w:val="579A2370"/>
    <w:lvl w:ilvl="0" w:tplc="3050F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5"/>
    <w:rsid w:val="000350AC"/>
    <w:rsid w:val="000455C4"/>
    <w:rsid w:val="000A040C"/>
    <w:rsid w:val="00154301"/>
    <w:rsid w:val="00180C00"/>
    <w:rsid w:val="001D4567"/>
    <w:rsid w:val="001E1E34"/>
    <w:rsid w:val="001E2F66"/>
    <w:rsid w:val="00252996"/>
    <w:rsid w:val="002B3B96"/>
    <w:rsid w:val="002F5F00"/>
    <w:rsid w:val="00302CDE"/>
    <w:rsid w:val="00343C53"/>
    <w:rsid w:val="003D19B8"/>
    <w:rsid w:val="004A53D5"/>
    <w:rsid w:val="004D04C2"/>
    <w:rsid w:val="004D2102"/>
    <w:rsid w:val="004F71FE"/>
    <w:rsid w:val="00575B6A"/>
    <w:rsid w:val="005B203A"/>
    <w:rsid w:val="005F62B4"/>
    <w:rsid w:val="005F7DEC"/>
    <w:rsid w:val="00605715"/>
    <w:rsid w:val="006249C2"/>
    <w:rsid w:val="006A7938"/>
    <w:rsid w:val="007461CC"/>
    <w:rsid w:val="00787041"/>
    <w:rsid w:val="007C2F4C"/>
    <w:rsid w:val="007D1C0E"/>
    <w:rsid w:val="00881F97"/>
    <w:rsid w:val="008D4B74"/>
    <w:rsid w:val="008F5E79"/>
    <w:rsid w:val="00966F7E"/>
    <w:rsid w:val="0097674A"/>
    <w:rsid w:val="00990E97"/>
    <w:rsid w:val="009C66A0"/>
    <w:rsid w:val="009E41B0"/>
    <w:rsid w:val="00A14ADD"/>
    <w:rsid w:val="00A82F04"/>
    <w:rsid w:val="00A95B8E"/>
    <w:rsid w:val="00AC2F02"/>
    <w:rsid w:val="00AF6DC3"/>
    <w:rsid w:val="00AF72A5"/>
    <w:rsid w:val="00B06E44"/>
    <w:rsid w:val="00B2681D"/>
    <w:rsid w:val="00B81FA4"/>
    <w:rsid w:val="00BA19DA"/>
    <w:rsid w:val="00BB7DEE"/>
    <w:rsid w:val="00BD1C3A"/>
    <w:rsid w:val="00BD577C"/>
    <w:rsid w:val="00BF5670"/>
    <w:rsid w:val="00C24F63"/>
    <w:rsid w:val="00DA532B"/>
    <w:rsid w:val="00DE0329"/>
    <w:rsid w:val="00DE4D02"/>
    <w:rsid w:val="00DE6695"/>
    <w:rsid w:val="00DF5419"/>
    <w:rsid w:val="00E15EF6"/>
    <w:rsid w:val="00E32354"/>
    <w:rsid w:val="00E663FA"/>
    <w:rsid w:val="00EC171A"/>
    <w:rsid w:val="00F75E49"/>
    <w:rsid w:val="00F919B7"/>
    <w:rsid w:val="00F95608"/>
    <w:rsid w:val="00F96C51"/>
    <w:rsid w:val="00FD05AC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DF636"/>
  <w15:chartTrackingRefBased/>
  <w15:docId w15:val="{303020B3-C98D-49A5-9C27-0C4F5EBE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3B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2F0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2F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ygte-info.dk/review/Review%20Electronic%20load%20ZKE%20EBD-USB%20UK.html" TargetMode="External"/><Relationship Id="rId5" Type="http://schemas.openxmlformats.org/officeDocument/2006/relationships/hyperlink" Target="https://www.aliexpress.com/item/35W-computer-software-online-USB-tester-USB-Discharging-Load-QC2-0-3-0-MTK-PE-Trigger/32707276028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Youtub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Youtube.dotx</Template>
  <TotalTime>0</TotalTime>
  <Pages>3</Pages>
  <Words>1351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10</cp:revision>
  <dcterms:created xsi:type="dcterms:W3CDTF">2017-07-16T08:03:00Z</dcterms:created>
  <dcterms:modified xsi:type="dcterms:W3CDTF">2017-07-18T22:55:00Z</dcterms:modified>
</cp:coreProperties>
</file>