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102" w:rsidRDefault="004D2102" w:rsidP="004D2102">
      <w:proofErr w:type="spellStart"/>
      <w:r>
        <w:t>Grüezi</w:t>
      </w:r>
      <w:proofErr w:type="spellEnd"/>
      <w:r>
        <w:t xml:space="preserve"> YouTubers. Here is the guy with the Swiss accent. With a new episode around sensors and microcontrollers.</w:t>
      </w:r>
    </w:p>
    <w:p w:rsidR="000A040C" w:rsidRDefault="00B46C48">
      <w:r>
        <w:t>In video #</w:t>
      </w:r>
      <w:r w:rsidR="00EA197C">
        <w:t xml:space="preserve">146 I used a DPS5005 power supply to test my electronic load, in video #148 I introduced a new kind of cheap devices, where the value of </w:t>
      </w:r>
      <w:r w:rsidR="00713813">
        <w:t xml:space="preserve">the </w:t>
      </w:r>
      <w:r w:rsidR="00EA197C">
        <w:t>“</w:t>
      </w:r>
      <w:r w:rsidR="00713813">
        <w:t>dull</w:t>
      </w:r>
      <w:r w:rsidR="00EA197C">
        <w:t xml:space="preserve">” hardware is increased by adding a </w:t>
      </w:r>
      <w:r w:rsidR="00713813">
        <w:t xml:space="preserve">Serial </w:t>
      </w:r>
      <w:r w:rsidR="00EA197C">
        <w:t xml:space="preserve">connection and </w:t>
      </w:r>
      <w:r w:rsidR="00E83C0C">
        <w:t xml:space="preserve">a  </w:t>
      </w:r>
      <w:r w:rsidR="00713813">
        <w:t xml:space="preserve">PC </w:t>
      </w:r>
      <w:r w:rsidR="00EA197C">
        <w:t xml:space="preserve">software, and in video #151 I </w:t>
      </w:r>
      <w:r w:rsidR="00713813">
        <w:t>had</w:t>
      </w:r>
      <w:r w:rsidR="00EA197C">
        <w:t xml:space="preserve"> a nice box</w:t>
      </w:r>
      <w:r w:rsidR="00713813">
        <w:t xml:space="preserve"> in my mailbag</w:t>
      </w:r>
      <w:r w:rsidR="00EA197C">
        <w:t>. Somewhere in-between, I got this new device: A DPS5005 with Serial and Bluetooth connections.</w:t>
      </w:r>
    </w:p>
    <w:p w:rsidR="000A040C" w:rsidRDefault="00EA197C">
      <w:r>
        <w:t>Today I want to show you this new device, and also a possible setup to automate your lab.</w:t>
      </w:r>
    </w:p>
    <w:p w:rsidR="004823A5" w:rsidRDefault="004823A5">
      <w:r>
        <w:t>We will</w:t>
      </w:r>
    </w:p>
    <w:p w:rsidR="004823A5" w:rsidRDefault="004823A5" w:rsidP="004823A5">
      <w:pPr>
        <w:pStyle w:val="Listenabsatz"/>
        <w:numPr>
          <w:ilvl w:val="0"/>
          <w:numId w:val="2"/>
        </w:numPr>
      </w:pPr>
      <w:r>
        <w:t xml:space="preserve">Assemble a </w:t>
      </w:r>
      <w:r w:rsidR="001038FA">
        <w:t>nice-looking</w:t>
      </w:r>
      <w:r>
        <w:t xml:space="preserve"> bench power supply consisting of a DPS5005, a case, and a </w:t>
      </w:r>
      <w:r w:rsidR="00713813">
        <w:t>48-volt</w:t>
      </w:r>
      <w:r>
        <w:t xml:space="preserve"> power supply</w:t>
      </w:r>
    </w:p>
    <w:p w:rsidR="004823A5" w:rsidRDefault="004823A5" w:rsidP="004823A5">
      <w:pPr>
        <w:pStyle w:val="Listenabsatz"/>
        <w:numPr>
          <w:ilvl w:val="0"/>
          <w:numId w:val="2"/>
        </w:numPr>
      </w:pPr>
      <w:r>
        <w:t xml:space="preserve">Then, we will test </w:t>
      </w:r>
      <w:r w:rsidR="00713813">
        <w:t>a few of the</w:t>
      </w:r>
      <w:r>
        <w:t xml:space="preserve"> electrical properties of the DPS5005</w:t>
      </w:r>
    </w:p>
    <w:p w:rsidR="004823A5" w:rsidRDefault="004823A5" w:rsidP="004823A5">
      <w:pPr>
        <w:pStyle w:val="Listenabsatz"/>
        <w:numPr>
          <w:ilvl w:val="0"/>
          <w:numId w:val="2"/>
        </w:numPr>
      </w:pPr>
      <w:r>
        <w:t>And we will have a look at the PC software which comes with it</w:t>
      </w:r>
    </w:p>
    <w:p w:rsidR="004823A5" w:rsidRDefault="004823A5" w:rsidP="004823A5">
      <w:pPr>
        <w:pStyle w:val="Listenabsatz"/>
        <w:numPr>
          <w:ilvl w:val="0"/>
          <w:numId w:val="2"/>
        </w:numPr>
      </w:pPr>
      <w:r>
        <w:t xml:space="preserve">And finally, together with the remotely controlled electronic load, we will build a </w:t>
      </w:r>
      <w:r w:rsidR="00D24A69">
        <w:t>simple “</w:t>
      </w:r>
      <w:r w:rsidR="006E4B15">
        <w:t>Source Measure Unit</w:t>
      </w:r>
      <w:r w:rsidR="00D24A69">
        <w:t>”</w:t>
      </w:r>
    </w:p>
    <w:p w:rsidR="000A040C" w:rsidRDefault="00CB134B">
      <w:r>
        <w:t xml:space="preserve">The </w:t>
      </w:r>
      <w:r w:rsidR="006E4B15">
        <w:t xml:space="preserve">normal </w:t>
      </w:r>
      <w:r>
        <w:t>DPS 5005 was a very small switching power supply with nice features:</w:t>
      </w:r>
    </w:p>
    <w:p w:rsidR="00CB134B" w:rsidRDefault="00CB134B" w:rsidP="00CB134B">
      <w:pPr>
        <w:pStyle w:val="Listenabsatz"/>
        <w:numPr>
          <w:ilvl w:val="0"/>
          <w:numId w:val="1"/>
        </w:numPr>
      </w:pPr>
      <w:r>
        <w:t>Up to 50 volts and 5 Amperes</w:t>
      </w:r>
    </w:p>
    <w:p w:rsidR="00CB134B" w:rsidRDefault="00CB134B" w:rsidP="00CB134B">
      <w:pPr>
        <w:pStyle w:val="Listenabsatz"/>
        <w:numPr>
          <w:ilvl w:val="0"/>
          <w:numId w:val="1"/>
        </w:numPr>
      </w:pPr>
      <w:r>
        <w:t>Constant voltage and constant current mode</w:t>
      </w:r>
      <w:r w:rsidR="006E4B15">
        <w:t>s</w:t>
      </w:r>
    </w:p>
    <w:p w:rsidR="00CB134B" w:rsidRDefault="00CB134B" w:rsidP="00CB134B">
      <w:pPr>
        <w:pStyle w:val="Listenabsatz"/>
        <w:numPr>
          <w:ilvl w:val="0"/>
          <w:numId w:val="1"/>
        </w:numPr>
      </w:pPr>
      <w:r>
        <w:t>Nice user interface with dial and a display with lot</w:t>
      </w:r>
      <w:r w:rsidR="006E4B15">
        <w:t>s</w:t>
      </w:r>
      <w:r>
        <w:t xml:space="preserve"> of information</w:t>
      </w:r>
    </w:p>
    <w:p w:rsidR="00CB134B" w:rsidRDefault="00CB134B" w:rsidP="00CB134B">
      <w:pPr>
        <w:pStyle w:val="Listenabsatz"/>
        <w:numPr>
          <w:ilvl w:val="0"/>
          <w:numId w:val="1"/>
        </w:numPr>
      </w:pPr>
      <w:r>
        <w:t xml:space="preserve">Additional features </w:t>
      </w:r>
      <w:r w:rsidR="00443FBB">
        <w:t>like programmable voltages and currents. These features are not self- explanatory, and with a few buttons and a dial, not easy to use</w:t>
      </w:r>
    </w:p>
    <w:p w:rsidR="000A040C" w:rsidRDefault="00443FBB">
      <w:r>
        <w:t xml:space="preserve">But there is hope with the new version of this power supply. It adds a small connector and two little boards. One for USB, and one for </w:t>
      </w:r>
      <w:r w:rsidR="006E4B15">
        <w:t xml:space="preserve">a </w:t>
      </w:r>
      <w:r>
        <w:t>Bluetooth</w:t>
      </w:r>
      <w:r w:rsidR="006E4B15">
        <w:t xml:space="preserve"> connection to the PC</w:t>
      </w:r>
      <w:r>
        <w:t xml:space="preserve">. And in addition, we get a decent PC software. This is the same concept </w:t>
      </w:r>
      <w:r w:rsidR="006E4B15">
        <w:t>as</w:t>
      </w:r>
      <w:r>
        <w:t xml:space="preserve"> the electronic load, where they also added a Serial connection and a Software to enhance its value.</w:t>
      </w:r>
      <w:r w:rsidR="004823A5">
        <w:t xml:space="preserve"> The price difference between a normal DPS5005 and one with a Serial connection is only 5$. If you add Bluetooth, it is 8 dollars.</w:t>
      </w:r>
    </w:p>
    <w:p w:rsidR="00443FBB" w:rsidRDefault="004823A5">
      <w:r>
        <w:t>Because I purchased also a nice case, my young</w:t>
      </w:r>
      <w:r w:rsidR="00455CC4">
        <w:t xml:space="preserve"> lab</w:t>
      </w:r>
      <w:r>
        <w:t xml:space="preserve"> </w:t>
      </w:r>
      <w:r w:rsidR="00455CC4">
        <w:t>companion</w:t>
      </w:r>
      <w:r>
        <w:t xml:space="preserve"> will first assemble the parts</w:t>
      </w:r>
      <w:r w:rsidR="006E4B15">
        <w:t xml:space="preserve"> and build a nice Power Supply</w:t>
      </w:r>
      <w:r>
        <w:t xml:space="preserve">. </w:t>
      </w:r>
      <w:r w:rsidR="009B25EA">
        <w:t xml:space="preserve">The case comes with a </w:t>
      </w:r>
      <w:r w:rsidR="000050A7">
        <w:t>5-volt</w:t>
      </w:r>
      <w:r w:rsidR="009B25EA">
        <w:t xml:space="preserve"> </w:t>
      </w:r>
      <w:r w:rsidR="000050A7">
        <w:t>fan, which is connected</w:t>
      </w:r>
      <w:r w:rsidR="002B4D22">
        <w:t xml:space="preserve"> with a small board</w:t>
      </w:r>
      <w:r w:rsidR="000050A7">
        <w:t xml:space="preserve"> to the input connectors. </w:t>
      </w:r>
      <w:r w:rsidR="002B4D22">
        <w:t>U</w:t>
      </w:r>
      <w:r w:rsidR="000050A7">
        <w:t xml:space="preserve">nfortunately, </w:t>
      </w:r>
      <w:r w:rsidR="002B4D22">
        <w:t xml:space="preserve">it </w:t>
      </w:r>
      <w:r w:rsidR="000050A7">
        <w:t xml:space="preserve">not temperature controlled. So, it runs always and its sound is quite annoying. I am not </w:t>
      </w:r>
      <w:r w:rsidR="000050A7" w:rsidRPr="00147902">
        <w:rPr>
          <w:noProof/>
        </w:rPr>
        <w:t>sure</w:t>
      </w:r>
      <w:r w:rsidR="000050A7">
        <w:t xml:space="preserve"> if it is necessary for the DPS5005 as this device is </w:t>
      </w:r>
      <w:r w:rsidR="00926F8E">
        <w:t>quite</w:t>
      </w:r>
      <w:r w:rsidR="000050A7">
        <w:t xml:space="preserve"> efficient and therefore does not dissipate too much energy.</w:t>
      </w:r>
      <w:r w:rsidR="00926F8E">
        <w:t xml:space="preserve"> This is, why we implemented a plug for the fan. Like that, we easily can cut if off for our tests.</w:t>
      </w:r>
    </w:p>
    <w:p w:rsidR="00D24A69" w:rsidRDefault="000050A7">
      <w:r>
        <w:t xml:space="preserve">Next, </w:t>
      </w:r>
      <w:r w:rsidR="00B9477F" w:rsidRPr="00147902">
        <w:rPr>
          <w:noProof/>
        </w:rPr>
        <w:t xml:space="preserve">we </w:t>
      </w:r>
      <w:r>
        <w:t>had to connect the power switch</w:t>
      </w:r>
      <w:r w:rsidR="003B78E0">
        <w:t xml:space="preserve">. It </w:t>
      </w:r>
      <w:r>
        <w:t xml:space="preserve">switches the </w:t>
      </w:r>
      <w:r w:rsidR="003B78E0">
        <w:t>DPS5005 completely off</w:t>
      </w:r>
      <w:r>
        <w:t xml:space="preserve">. </w:t>
      </w:r>
      <w:r w:rsidR="003B78E0">
        <w:t xml:space="preserve">The </w:t>
      </w:r>
      <w:r>
        <w:t>external power supply</w:t>
      </w:r>
      <w:r w:rsidR="00B9477F">
        <w:t>,</w:t>
      </w:r>
      <w:r>
        <w:t xml:space="preserve"> </w:t>
      </w:r>
      <w:r w:rsidR="003B78E0">
        <w:t xml:space="preserve">however, </w:t>
      </w:r>
      <w:r>
        <w:t>still keeps running (and also its fan). So, it might be a good idea to insert a 220-volt switch before this device.</w:t>
      </w:r>
    </w:p>
    <w:p w:rsidR="000050A7" w:rsidRDefault="000050A7">
      <w:r>
        <w:t>Then, he had to drill an 8mm hole into the back plate to make sure, the PC connection cable can exit the case.</w:t>
      </w:r>
    </w:p>
    <w:p w:rsidR="000050A7" w:rsidRDefault="000050A7">
      <w:r>
        <w:t>At the end, he assembled the whole case, including</w:t>
      </w:r>
      <w:r w:rsidR="00847E4A">
        <w:t xml:space="preserve"> the banana plugs in the front panel.</w:t>
      </w:r>
    </w:p>
    <w:p w:rsidR="00847E4A" w:rsidRDefault="00847E4A">
      <w:r>
        <w:t>The maximal input voltage of the DPS5005 is rated as 55 volts, and the</w:t>
      </w:r>
      <w:r w:rsidR="00926F8E">
        <w:t xml:space="preserve"> </w:t>
      </w:r>
      <w:r>
        <w:t xml:space="preserve">input voltage should be at least 1.1 times the maximum output voltage. The manual also </w:t>
      </w:r>
      <w:r w:rsidR="006720F5">
        <w:t xml:space="preserve">says “please leave a room to use, or else, it will be burnt”. I am not completely sure, what it means, but decided to stay below 53 volts. I only bought a 48-volt power supply, but these </w:t>
      </w:r>
      <w:r w:rsidR="006720F5" w:rsidRPr="00147902">
        <w:rPr>
          <w:noProof/>
        </w:rPr>
        <w:t>devices</w:t>
      </w:r>
      <w:r w:rsidR="00147902">
        <w:rPr>
          <w:noProof/>
        </w:rPr>
        <w:t>, fortunately,</w:t>
      </w:r>
      <w:r w:rsidR="006720F5">
        <w:t xml:space="preserve"> have a small adjustment trimmer. And with</w:t>
      </w:r>
      <w:r w:rsidR="00B9477F">
        <w:t xml:space="preserve"> turning</w:t>
      </w:r>
      <w:r w:rsidR="006720F5">
        <w:t xml:space="preserve"> this trimmer, I easily get the 53 volts</w:t>
      </w:r>
      <w:r w:rsidR="00B9477F">
        <w:t>…</w:t>
      </w:r>
    </w:p>
    <w:p w:rsidR="001E5154" w:rsidRDefault="006720F5">
      <w:r>
        <w:lastRenderedPageBreak/>
        <w:t>Now, everythin</w:t>
      </w:r>
      <w:r w:rsidR="00926F8E">
        <w:t>g</w:t>
      </w:r>
      <w:r>
        <w:t xml:space="preserve"> is ready and can be tested.</w:t>
      </w:r>
      <w:r w:rsidR="00926F8E">
        <w:t xml:space="preserve"> F</w:t>
      </w:r>
      <w:r w:rsidR="00D25871">
        <w:t xml:space="preserve">irst, we do a temperature test with the </w:t>
      </w:r>
      <w:r w:rsidR="00A93CE5">
        <w:t>maximal</w:t>
      </w:r>
      <w:r w:rsidR="00D25871">
        <w:t xml:space="preserve"> 5 Amperes. Without the fan switched on, the temperature of the heat sink increases to more than 100 degrees</w:t>
      </w:r>
      <w:r w:rsidR="001E5154">
        <w:t xml:space="preserve">. It does not </w:t>
      </w:r>
      <w:r w:rsidR="001E5154" w:rsidRPr="00147902">
        <w:rPr>
          <w:noProof/>
        </w:rPr>
        <w:t>matter</w:t>
      </w:r>
      <w:r w:rsidR="001E5154">
        <w:t xml:space="preserve"> if we select </w:t>
      </w:r>
      <w:r w:rsidR="00B9477F">
        <w:t xml:space="preserve">5 </w:t>
      </w:r>
      <w:r w:rsidR="001E5154">
        <w:t xml:space="preserve">or </w:t>
      </w:r>
      <w:r w:rsidR="00B9477F">
        <w:t xml:space="preserve">40 </w:t>
      </w:r>
      <w:r w:rsidR="000666FB">
        <w:t>volts</w:t>
      </w:r>
      <w:r w:rsidR="001E5154">
        <w:t xml:space="preserve"> at the output, the temperature is similar. If we connect the fan and wait for a few minutes, the temperature is reduced to around 70 degrees.</w:t>
      </w:r>
    </w:p>
    <w:p w:rsidR="001E5154" w:rsidRDefault="001E5154">
      <w:r>
        <w:t xml:space="preserve">So, as </w:t>
      </w:r>
      <w:r w:rsidR="00B9477F">
        <w:t xml:space="preserve">written in </w:t>
      </w:r>
      <w:r>
        <w:t>the manual, you have to use a fan if you want to use the device at its maximum power for more than a few minutes.</w:t>
      </w:r>
    </w:p>
    <w:p w:rsidR="00D24A69" w:rsidRDefault="001E5154">
      <w:r>
        <w:t xml:space="preserve">Next is efficiency. The device dissipates about 10 </w:t>
      </w:r>
      <w:r w:rsidR="000666FB">
        <w:t>watts</w:t>
      </w:r>
      <w:r>
        <w:t xml:space="preserve"> at 5 </w:t>
      </w:r>
      <w:r w:rsidR="000666FB">
        <w:t>amperes</w:t>
      </w:r>
      <w:r>
        <w:t xml:space="preserve">, also </w:t>
      </w:r>
      <w:r w:rsidR="00B9477F">
        <w:t xml:space="preserve">similar </w:t>
      </w:r>
      <w:r>
        <w:t>at 5 and 40 volts output</w:t>
      </w:r>
      <w:r w:rsidR="00B9477F">
        <w:t xml:space="preserve"> voltage</w:t>
      </w:r>
      <w:r w:rsidR="000F1953">
        <w:t xml:space="preserve">. This explains also, why we had </w:t>
      </w:r>
      <w:r w:rsidR="000F1953" w:rsidRPr="00147902">
        <w:rPr>
          <w:noProof/>
        </w:rPr>
        <w:t xml:space="preserve">about </w:t>
      </w:r>
      <w:r w:rsidR="000F1953">
        <w:t>the same temperature during our tests before.</w:t>
      </w:r>
    </w:p>
    <w:p w:rsidR="000F1953" w:rsidRDefault="000F1953">
      <w:r>
        <w:t xml:space="preserve">The Ampere meter </w:t>
      </w:r>
      <w:r w:rsidR="002F6A01">
        <w:t xml:space="preserve">reads 4.987 and the electronic load 5.001A, a difference of 0.3%. </w:t>
      </w:r>
      <w:r w:rsidR="00B9477F">
        <w:t>Please keep in mind, that i</w:t>
      </w:r>
      <w:r w:rsidR="002F6A01">
        <w:t>n this setup, the volt meter does not show exact results, because I do not use the four-wire method showed in video #146.</w:t>
      </w:r>
    </w:p>
    <w:p w:rsidR="002F6A01" w:rsidRDefault="002F6A01">
      <w:r>
        <w:t>At zero amperes, the volt meters should show the same</w:t>
      </w:r>
      <w:r w:rsidR="00B9477F">
        <w:t xml:space="preserve"> values</w:t>
      </w:r>
      <w:r>
        <w:t xml:space="preserve">: The difference is 0.02V or 0.4% which is in spec. </w:t>
      </w:r>
      <w:r w:rsidRPr="00147902">
        <w:rPr>
          <w:noProof/>
        </w:rPr>
        <w:t>All-in</w:t>
      </w:r>
      <w:r w:rsidR="00147902">
        <w:t>-</w:t>
      </w:r>
      <w:r>
        <w:t>all, very good.</w:t>
      </w:r>
    </w:p>
    <w:p w:rsidR="00D24A69" w:rsidRDefault="002F6A01">
      <w:r>
        <w:t xml:space="preserve">Another very important topic is ground references. Especially, if you connect your bench devices to your valuable PC. So, </w:t>
      </w:r>
      <w:r w:rsidRPr="00147902">
        <w:rPr>
          <w:noProof/>
        </w:rPr>
        <w:t>let</w:t>
      </w:r>
      <w:r w:rsidR="00147902">
        <w:rPr>
          <w:noProof/>
        </w:rPr>
        <w:t>'</w:t>
      </w:r>
      <w:r w:rsidRPr="00147902">
        <w:rPr>
          <w:noProof/>
        </w:rPr>
        <w:t>s</w:t>
      </w:r>
      <w:r>
        <w:t xml:space="preserve"> test where the different grounds are connected.</w:t>
      </w:r>
      <w:r w:rsidR="00A93CE5">
        <w:t xml:space="preserve"> We have three different grounds:</w:t>
      </w:r>
    </w:p>
    <w:p w:rsidR="00A93CE5" w:rsidRDefault="00A93CE5" w:rsidP="00A93CE5">
      <w:pPr>
        <w:pStyle w:val="Listenabsatz"/>
        <w:numPr>
          <w:ilvl w:val="0"/>
          <w:numId w:val="1"/>
        </w:numPr>
      </w:pPr>
      <w:r>
        <w:t>The input</w:t>
      </w:r>
    </w:p>
    <w:p w:rsidR="00A93CE5" w:rsidRDefault="00A93CE5" w:rsidP="00A93CE5">
      <w:pPr>
        <w:pStyle w:val="Listenabsatz"/>
        <w:numPr>
          <w:ilvl w:val="0"/>
          <w:numId w:val="1"/>
        </w:numPr>
      </w:pPr>
      <w:r>
        <w:t>The output</w:t>
      </w:r>
    </w:p>
    <w:p w:rsidR="00A93CE5" w:rsidRDefault="00A93CE5" w:rsidP="00A93CE5">
      <w:pPr>
        <w:pStyle w:val="Listenabsatz"/>
        <w:numPr>
          <w:ilvl w:val="0"/>
          <w:numId w:val="1"/>
        </w:numPr>
      </w:pPr>
      <w:r>
        <w:t>Serial connection</w:t>
      </w:r>
    </w:p>
    <w:p w:rsidR="00A93CE5" w:rsidRDefault="00100940" w:rsidP="00A93CE5">
      <w:r>
        <w:t>T</w:t>
      </w:r>
      <w:r w:rsidR="00A93CE5">
        <w:t xml:space="preserve">here </w:t>
      </w:r>
      <w:r>
        <w:t>are</w:t>
      </w:r>
      <w:r w:rsidR="00A93CE5">
        <w:t xml:space="preserve"> no connections between the </w:t>
      </w:r>
      <w:r w:rsidR="00A93CE5" w:rsidRPr="00147902">
        <w:rPr>
          <w:noProof/>
        </w:rPr>
        <w:t>t</w:t>
      </w:r>
      <w:r w:rsidR="00147902">
        <w:rPr>
          <w:noProof/>
        </w:rPr>
        <w:t>h</w:t>
      </w:r>
      <w:r w:rsidR="00A93CE5" w:rsidRPr="00147902">
        <w:rPr>
          <w:noProof/>
        </w:rPr>
        <w:t>ree</w:t>
      </w:r>
      <w:r w:rsidR="00A93CE5">
        <w:t xml:space="preserve"> grounds, </w:t>
      </w:r>
      <w:r>
        <w:t xml:space="preserve">especially not between the power supply and the USB connector, </w:t>
      </w:r>
      <w:r w:rsidR="00A93CE5">
        <w:t xml:space="preserve">which is </w:t>
      </w:r>
      <w:r>
        <w:t>very good</w:t>
      </w:r>
      <w:r w:rsidR="00A93CE5">
        <w:t xml:space="preserve">. </w:t>
      </w:r>
      <w:r>
        <w:t xml:space="preserve">If we look at the Serial connection board, we see the reason. It has two </w:t>
      </w:r>
      <w:r w:rsidR="00A93CE5">
        <w:t>optocouplers</w:t>
      </w:r>
      <w:r>
        <w:t xml:space="preserve"> aboard </w:t>
      </w:r>
      <w:r w:rsidR="00A93CE5">
        <w:t xml:space="preserve">which protect </w:t>
      </w:r>
      <w:r w:rsidR="00B9477F">
        <w:t>our</w:t>
      </w:r>
      <w:r w:rsidR="00A93CE5">
        <w:t xml:space="preserve"> PC.</w:t>
      </w:r>
    </w:p>
    <w:p w:rsidR="00A93CE5" w:rsidRDefault="00A93CE5" w:rsidP="00A93CE5">
      <w:r>
        <w:t xml:space="preserve">Let’s now connect the device to the PC and fire up the </w:t>
      </w:r>
      <w:r w:rsidR="003371F6">
        <w:t xml:space="preserve">Software. First, we have to connect </w:t>
      </w:r>
      <w:r w:rsidR="00B9477F">
        <w:t>it to</w:t>
      </w:r>
      <w:r w:rsidR="003371F6">
        <w:t xml:space="preserve"> the right COM port. Then, we already see the input voltage. Next, we can remotely control our power supply, with either a mouse operated </w:t>
      </w:r>
      <w:r w:rsidR="003371F6" w:rsidRPr="00147902">
        <w:rPr>
          <w:noProof/>
        </w:rPr>
        <w:t>dial</w:t>
      </w:r>
      <w:r w:rsidR="003371F6">
        <w:t xml:space="preserve"> or by keying in the exact values.</w:t>
      </w:r>
    </w:p>
    <w:p w:rsidR="0029756C" w:rsidRDefault="003371F6" w:rsidP="00A93CE5">
      <w:r>
        <w:t>I connect</w:t>
      </w:r>
      <w:r w:rsidR="0029756C">
        <w:t xml:space="preserve"> a </w:t>
      </w:r>
      <w:r w:rsidR="00C61A07">
        <w:t>5-ohm</w:t>
      </w:r>
      <w:r w:rsidR="0029756C">
        <w:t xml:space="preserve"> </w:t>
      </w:r>
      <w:r w:rsidR="00C61A07">
        <w:t>10-watt</w:t>
      </w:r>
      <w:r w:rsidR="0029756C">
        <w:t xml:space="preserve"> resistor to</w:t>
      </w:r>
      <w:r w:rsidR="00147902">
        <w:t xml:space="preserve"> the</w:t>
      </w:r>
      <w:r w:rsidR="0029756C">
        <w:t xml:space="preserve"> </w:t>
      </w:r>
      <w:r w:rsidR="0029756C" w:rsidRPr="00147902">
        <w:rPr>
          <w:noProof/>
        </w:rPr>
        <w:t>power</w:t>
      </w:r>
      <w:r w:rsidR="0029756C">
        <w:t xml:space="preserve"> supply and instruct it to step the voltage up from 0 to 10 </w:t>
      </w:r>
      <w:r w:rsidR="00C61A07">
        <w:t>volts</w:t>
      </w:r>
      <w:r w:rsidR="0029756C">
        <w:t>. The current is limited to the maximum of 5A. Now, we can start the scan and</w:t>
      </w:r>
      <w:r w:rsidR="000519B7">
        <w:t xml:space="preserve"> go to the diagram. We see the voltage and the current going up, as expected. Unfortunately, we cannot export the measured values. This would be a nice addition to do some analysis later on.</w:t>
      </w:r>
    </w:p>
    <w:p w:rsidR="000519B7" w:rsidRDefault="000519B7" w:rsidP="00A93CE5">
      <w:r>
        <w:t>We can do the s</w:t>
      </w:r>
      <w:r w:rsidR="000D19E6">
        <w:t>ame thing with</w:t>
      </w:r>
      <w:r w:rsidR="00147902">
        <w:t xml:space="preserve"> a</w:t>
      </w:r>
      <w:r w:rsidR="000D19E6">
        <w:t xml:space="preserve"> </w:t>
      </w:r>
      <w:r w:rsidR="000D19E6" w:rsidRPr="00147902">
        <w:rPr>
          <w:noProof/>
        </w:rPr>
        <w:t>constant</w:t>
      </w:r>
      <w:r w:rsidR="000D19E6">
        <w:t xml:space="preserve"> current. I connect a 50-watt LED to the power supply </w:t>
      </w:r>
      <w:r w:rsidR="000D19E6" w:rsidRPr="00147902">
        <w:rPr>
          <w:noProof/>
        </w:rPr>
        <w:t>and</w:t>
      </w:r>
      <w:r w:rsidR="000D19E6">
        <w:t xml:space="preserve"> because it is not cooled, only go up to 0.8A. We start and see, that the LED needs around 30 volts to start. And at 27.6 </w:t>
      </w:r>
      <w:r w:rsidR="000D19E6" w:rsidRPr="00147902">
        <w:rPr>
          <w:noProof/>
        </w:rPr>
        <w:t>watt</w:t>
      </w:r>
      <w:r w:rsidR="00147902">
        <w:rPr>
          <w:noProof/>
        </w:rPr>
        <w:t>s</w:t>
      </w:r>
      <w:r w:rsidR="000D19E6">
        <w:t>, the voltage is around 34.5 volt. Nice curve.</w:t>
      </w:r>
    </w:p>
    <w:p w:rsidR="00F53577" w:rsidRDefault="000666FB" w:rsidP="00A93CE5">
      <w:r>
        <w:t xml:space="preserve">One question posed by some </w:t>
      </w:r>
      <w:r w:rsidR="00F53577">
        <w:t>subscribers</w:t>
      </w:r>
      <w:r>
        <w:t xml:space="preserve"> was the ripple</w:t>
      </w:r>
      <w:r w:rsidR="00F53577">
        <w:t xml:space="preserve">. I connected a 5-ohm </w:t>
      </w:r>
      <w:r w:rsidR="00B9477F">
        <w:t>10-watt</w:t>
      </w:r>
      <w:r w:rsidR="00F53577">
        <w:t xml:space="preserve"> resistor and at 7 volts, I measured the following values: peak-to-peak 480 mV, RMS 22.63 mv. My linear Voltcraft looks like that. The peat-to-peak is much lower, but the RMS is only about half with the same load. So, for delicate circuits, you might</w:t>
      </w:r>
      <w:r w:rsidR="00B9477F">
        <w:t xml:space="preserve"> need some additional filtering with the DPS5005</w:t>
      </w:r>
    </w:p>
    <w:p w:rsidR="0029756C" w:rsidRDefault="000D19E6" w:rsidP="003D7935">
      <w:pPr>
        <w:tabs>
          <w:tab w:val="left" w:pos="7321"/>
        </w:tabs>
      </w:pPr>
      <w:r>
        <w:t xml:space="preserve">But this is only the start. If we remember the electronic load of video #148, we could now start to do some combined measurements. As you might know, I am currently working on Solar Chargers. One of these chargers we are testing is this one. It has an input for the solar </w:t>
      </w:r>
      <w:r w:rsidRPr="00147902">
        <w:rPr>
          <w:noProof/>
        </w:rPr>
        <w:t>panel</w:t>
      </w:r>
      <w:r>
        <w:t xml:space="preserve"> and an output for the battery.</w:t>
      </w:r>
      <w:r w:rsidR="000F3B00">
        <w:t xml:space="preserve"> Let’s assume, we </w:t>
      </w:r>
      <w:r w:rsidR="00B9477F">
        <w:t>want to find out, how this device behaves</w:t>
      </w:r>
      <w:r w:rsidR="000F3B00">
        <w:t xml:space="preserve">. To </w:t>
      </w:r>
      <w:r w:rsidR="00B9477F">
        <w:t>do so</w:t>
      </w:r>
      <w:r w:rsidR="000F3B00">
        <w:t xml:space="preserve">, we use our new power supply to simulate the solar panel. And we connect a </w:t>
      </w:r>
      <w:proofErr w:type="gramStart"/>
      <w:r w:rsidR="000F3B00">
        <w:t>half charged</w:t>
      </w:r>
      <w:proofErr w:type="gramEnd"/>
      <w:r w:rsidR="000F3B00">
        <w:t xml:space="preserve"> Li</w:t>
      </w:r>
      <w:r w:rsidR="00B9477F">
        <w:t>-</w:t>
      </w:r>
      <w:r w:rsidR="000F3B00">
        <w:t xml:space="preserve">Po battery to the battery pins. Now we have two different connections to monitor: The input and the output. The input can be </w:t>
      </w:r>
      <w:r w:rsidR="000F3B00">
        <w:lastRenderedPageBreak/>
        <w:t>monitored as before, with our power supply. And our electronic load</w:t>
      </w:r>
      <w:r w:rsidR="00C61A07" w:rsidRPr="00C61A07">
        <w:t xml:space="preserve"> </w:t>
      </w:r>
      <w:r w:rsidR="00C61A07">
        <w:t xml:space="preserve">can monitor the output. Like that, we </w:t>
      </w:r>
      <w:r w:rsidR="00B9477F">
        <w:t>can</w:t>
      </w:r>
      <w:r w:rsidR="00C61A07">
        <w:t xml:space="preserve"> characterize the behavior of th</w:t>
      </w:r>
      <w:r w:rsidR="00B9477F">
        <w:t>e</w:t>
      </w:r>
      <w:r w:rsidR="00C61A07">
        <w:t xml:space="preserve"> device and we see, that it only starts to charge the battery at </w:t>
      </w:r>
      <w:r w:rsidR="00027DBA">
        <w:t xml:space="preserve">an input voltage of </w:t>
      </w:r>
      <w:r w:rsidR="00C61A07">
        <w:t xml:space="preserve">around 5.5 volts. This is the so-called MPPT point. </w:t>
      </w:r>
      <w:r w:rsidR="00027DBA">
        <w:t xml:space="preserve">When I got the device, it did not work until I did this test across the whole input voltage range. I found out, that </w:t>
      </w:r>
      <w:r w:rsidR="00C61A07">
        <w:t xml:space="preserve">the MPPT point </w:t>
      </w:r>
      <w:r w:rsidR="00027DBA">
        <w:t xml:space="preserve">was </w:t>
      </w:r>
      <w:r w:rsidR="00C61A07">
        <w:t xml:space="preserve">at 12 </w:t>
      </w:r>
      <w:r w:rsidR="000666FB">
        <w:t>volts</w:t>
      </w:r>
      <w:r w:rsidR="00C61A07">
        <w:t xml:space="preserve">, which was too high for my </w:t>
      </w:r>
      <w:r w:rsidR="006E4B15">
        <w:t>6-volt</w:t>
      </w:r>
      <w:r w:rsidR="00C61A07">
        <w:t xml:space="preserve"> panels. So, I had to change a resistor </w:t>
      </w:r>
      <w:r w:rsidR="00027DBA">
        <w:t xml:space="preserve">on the board </w:t>
      </w:r>
      <w:r w:rsidR="00C61A07">
        <w:t xml:space="preserve">and now, </w:t>
      </w:r>
      <w:r w:rsidR="00027DBA">
        <w:t xml:space="preserve">it seems to work </w:t>
      </w:r>
      <w:r w:rsidR="00C61A07">
        <w:t>as intended.</w:t>
      </w:r>
    </w:p>
    <w:p w:rsidR="00C61A07" w:rsidRDefault="00C61A07" w:rsidP="003D7935">
      <w:pPr>
        <w:tabs>
          <w:tab w:val="left" w:pos="7321"/>
        </w:tabs>
      </w:pPr>
      <w:r>
        <w:t xml:space="preserve">Devices which can do these combined supply and measurements are called </w:t>
      </w:r>
      <w:r w:rsidR="00027DBA">
        <w:t>“</w:t>
      </w:r>
      <w:r>
        <w:t>Source Measure Units</w:t>
      </w:r>
      <w:r w:rsidR="00027DBA">
        <w:t>”</w:t>
      </w:r>
      <w:r>
        <w:t xml:space="preserve"> and are very expensive. Now, our setup, of course, does not have specifications like 100 </w:t>
      </w:r>
      <w:r w:rsidR="000666FB">
        <w:t>volts</w:t>
      </w:r>
      <w:r>
        <w:t xml:space="preserve"> </w:t>
      </w:r>
      <w:r w:rsidRPr="00147902">
        <w:rPr>
          <w:noProof/>
        </w:rPr>
        <w:t>nor</w:t>
      </w:r>
      <w:r>
        <w:t xml:space="preserve"> 100 </w:t>
      </w:r>
      <w:r w:rsidR="006E4B15">
        <w:t>Nano</w:t>
      </w:r>
      <w:r>
        <w:t xml:space="preserve"> volts. But it is useful for 50 volts at the input and 2</w:t>
      </w:r>
      <w:r w:rsidR="00E83C0C">
        <w:t>0</w:t>
      </w:r>
      <w:r>
        <w:t xml:space="preserve"> volts at the output and </w:t>
      </w:r>
      <w:r w:rsidR="00027DBA">
        <w:t xml:space="preserve">5 amperes at the input as well as </w:t>
      </w:r>
      <w:r>
        <w:t xml:space="preserve">4 amperes </w:t>
      </w:r>
      <w:r w:rsidR="00027DBA">
        <w:t>at the output</w:t>
      </w:r>
      <w:r>
        <w:t>. And it has some graphical capabilities.</w:t>
      </w:r>
    </w:p>
    <w:p w:rsidR="00027DBA" w:rsidRDefault="00C61A07" w:rsidP="003D7935">
      <w:pPr>
        <w:tabs>
          <w:tab w:val="left" w:pos="7321"/>
        </w:tabs>
      </w:pPr>
      <w:r>
        <w:t xml:space="preserve">Of course, there is still a lot of </w:t>
      </w:r>
      <w:r w:rsidR="0098014B">
        <w:t>room for improvement</w:t>
      </w:r>
      <w:r w:rsidR="006E4B15">
        <w:t xml:space="preserve"> in the software</w:t>
      </w:r>
      <w:r w:rsidR="0098014B">
        <w:t xml:space="preserve">. The most important one is the graphical </w:t>
      </w:r>
      <w:r w:rsidR="006E4B15">
        <w:t>display</w:t>
      </w:r>
      <w:r w:rsidR="0098014B">
        <w:t xml:space="preserve"> of the DPS5005 software. </w:t>
      </w:r>
      <w:r w:rsidR="00027DBA">
        <w:t>Here,</w:t>
      </w:r>
      <w:r w:rsidR="0098014B">
        <w:t xml:space="preserve"> </w:t>
      </w:r>
      <w:r w:rsidR="007C3350">
        <w:t xml:space="preserve">you have to change the scale </w:t>
      </w:r>
      <w:r w:rsidR="000666FB">
        <w:t>every time</w:t>
      </w:r>
      <w:r w:rsidR="007C3350">
        <w:t>, and the time base of</w:t>
      </w:r>
      <w:r w:rsidR="00147902">
        <w:t xml:space="preserve"> the</w:t>
      </w:r>
      <w:r w:rsidR="007C3350">
        <w:t xml:space="preserve"> </w:t>
      </w:r>
      <w:r w:rsidR="007C3350" w:rsidRPr="00147902">
        <w:rPr>
          <w:noProof/>
        </w:rPr>
        <w:t>output</w:t>
      </w:r>
      <w:r w:rsidR="007C3350">
        <w:t xml:space="preserve"> voltage and output current are not</w:t>
      </w:r>
      <w:r w:rsidR="00027DBA">
        <w:t xml:space="preserve"> automatically</w:t>
      </w:r>
      <w:r w:rsidR="007C3350">
        <w:t xml:space="preserve"> the same</w:t>
      </w:r>
      <w:r w:rsidR="00027DBA">
        <w:t>.</w:t>
      </w:r>
    </w:p>
    <w:p w:rsidR="00C61A07" w:rsidRDefault="00027DBA" w:rsidP="003D7935">
      <w:pPr>
        <w:tabs>
          <w:tab w:val="left" w:pos="7321"/>
        </w:tabs>
      </w:pPr>
      <w:r>
        <w:t xml:space="preserve">Other things could be added. </w:t>
      </w:r>
      <w:r w:rsidR="007C3350">
        <w:t xml:space="preserve">For example, it would be neat if the values of the voltage scan would be automatically </w:t>
      </w:r>
      <w:r>
        <w:t>transferred to t</w:t>
      </w:r>
      <w:r w:rsidR="007C3350">
        <w:t>he graphics</w:t>
      </w:r>
      <w:r>
        <w:t xml:space="preserve"> axes</w:t>
      </w:r>
      <w:r w:rsidR="007C3350">
        <w:t xml:space="preserve">. Because usually, you want exactly these values </w:t>
      </w:r>
      <w:r>
        <w:t>entered</w:t>
      </w:r>
      <w:r w:rsidR="007C3350">
        <w:t>.</w:t>
      </w:r>
    </w:p>
    <w:p w:rsidR="00027DBA" w:rsidRDefault="00027DBA" w:rsidP="003D7935">
      <w:pPr>
        <w:tabs>
          <w:tab w:val="left" w:pos="7321"/>
        </w:tabs>
      </w:pPr>
      <w:r>
        <w:t>As already said</w:t>
      </w:r>
      <w:r w:rsidR="007C3350">
        <w:t>, I missed the export functionality for data like in the electronic load. This would be nice, especially in conjunction with the load. Like that, we easily could measure</w:t>
      </w:r>
      <w:r w:rsidR="00147902">
        <w:t xml:space="preserve"> the</w:t>
      </w:r>
      <w:r w:rsidR="007C3350">
        <w:t xml:space="preserve"> </w:t>
      </w:r>
      <w:r w:rsidR="007C3350" w:rsidRPr="00147902">
        <w:rPr>
          <w:noProof/>
        </w:rPr>
        <w:t>efficiency</w:t>
      </w:r>
      <w:r w:rsidR="007C3350">
        <w:t xml:space="preserve"> of devices by comparing the input with the output power in Excel.</w:t>
      </w:r>
      <w:r>
        <w:t xml:space="preserve"> And if both devices would export the actual PC time with the measured values, we even could automatically match the input- and output values. But maybe this is asking too much for a free software.</w:t>
      </w:r>
    </w:p>
    <w:p w:rsidR="007C3350" w:rsidRDefault="00027DBA" w:rsidP="003D7935">
      <w:pPr>
        <w:tabs>
          <w:tab w:val="left" w:pos="7321"/>
        </w:tabs>
      </w:pPr>
      <w:r>
        <w:t>The</w:t>
      </w:r>
      <w:r w:rsidR="00EB30BA">
        <w:t xml:space="preserve"> supplier documented the interface openly. For the moment in Chinese, but with Google translate and a little time, it should be possible to translate it into English.</w:t>
      </w:r>
      <w:r>
        <w:t xml:space="preserve"> And there is an open source software available for the DPS5005. However, I am not sure if this is necessary anymore if we can use the PC to control it.</w:t>
      </w:r>
    </w:p>
    <w:p w:rsidR="00EB30BA" w:rsidRDefault="00EB30BA" w:rsidP="003D7935">
      <w:pPr>
        <w:tabs>
          <w:tab w:val="left" w:pos="7321"/>
        </w:tabs>
      </w:pPr>
      <w:r>
        <w:t xml:space="preserve">The last </w:t>
      </w:r>
      <w:r w:rsidR="007E5C9D">
        <w:t>“goodie” is the Bluetooth module. It can replace the Serial connector and you have a wireless connected power supply. A real IoT device.</w:t>
      </w:r>
    </w:p>
    <w:p w:rsidR="006E4B15" w:rsidRDefault="006E4B15" w:rsidP="003D7935">
      <w:pPr>
        <w:tabs>
          <w:tab w:val="left" w:pos="7321"/>
        </w:tabs>
      </w:pPr>
      <w:r>
        <w:t>Summarized:</w:t>
      </w:r>
    </w:p>
    <w:p w:rsidR="006E4B15" w:rsidRDefault="006E4B15" w:rsidP="006E4B15">
      <w:pPr>
        <w:pStyle w:val="Listenabsatz"/>
        <w:numPr>
          <w:ilvl w:val="0"/>
          <w:numId w:val="2"/>
        </w:numPr>
      </w:pPr>
      <w:r>
        <w:t>We got a nice looking and small</w:t>
      </w:r>
      <w:r w:rsidR="00854DA6">
        <w:t xml:space="preserve"> </w:t>
      </w:r>
      <w:r>
        <w:t>bench power supply</w:t>
      </w:r>
    </w:p>
    <w:p w:rsidR="006E4B15" w:rsidRDefault="006E4B15" w:rsidP="006E4B15">
      <w:pPr>
        <w:pStyle w:val="Listenabsatz"/>
        <w:numPr>
          <w:ilvl w:val="0"/>
          <w:numId w:val="2"/>
        </w:numPr>
      </w:pPr>
      <w:r>
        <w:t xml:space="preserve">The fan of the DPS5005 is </w:t>
      </w:r>
      <w:r w:rsidRPr="00147902">
        <w:rPr>
          <w:noProof/>
        </w:rPr>
        <w:t>annoying</w:t>
      </w:r>
      <w:r>
        <w:t xml:space="preserve"> because it never switche</w:t>
      </w:r>
      <w:r w:rsidR="00854DA6">
        <w:t>s</w:t>
      </w:r>
      <w:r>
        <w:t xml:space="preserve"> off and it </w:t>
      </w:r>
      <w:r w:rsidR="00854DA6">
        <w:t>is</w:t>
      </w:r>
      <w:r>
        <w:t xml:space="preserve"> placed on the desktop close to my ears. Most of the time, it </w:t>
      </w:r>
      <w:r w:rsidR="00854DA6">
        <w:t>would</w:t>
      </w:r>
      <w:r>
        <w:t xml:space="preserve"> not</w:t>
      </w:r>
      <w:r w:rsidR="00854DA6">
        <w:t xml:space="preserve"> be</w:t>
      </w:r>
      <w:r>
        <w:t xml:space="preserve"> necessary because the device is quite efficient</w:t>
      </w:r>
      <w:r w:rsidR="00854DA6">
        <w:t>. The 48-volt power supply is also quite noisy</w:t>
      </w:r>
      <w:r w:rsidR="00854DA6" w:rsidRPr="00854DA6">
        <w:t xml:space="preserve"> </w:t>
      </w:r>
      <w:r w:rsidR="00854DA6">
        <w:t xml:space="preserve">because its fan also runs all the time. I placed it </w:t>
      </w:r>
      <w:r w:rsidR="00854DA6" w:rsidRPr="00147902">
        <w:rPr>
          <w:noProof/>
        </w:rPr>
        <w:t>below</w:t>
      </w:r>
      <w:r w:rsidR="00854DA6">
        <w:t xml:space="preserve"> the table behind my drawer</w:t>
      </w:r>
    </w:p>
    <w:p w:rsidR="006E4B15" w:rsidRDefault="006E4B15" w:rsidP="006E4B15">
      <w:pPr>
        <w:pStyle w:val="Listenabsatz"/>
        <w:numPr>
          <w:ilvl w:val="0"/>
          <w:numId w:val="2"/>
        </w:numPr>
      </w:pPr>
      <w:r>
        <w:t>The electrical properties of the DPS5005 are ok. It delivers nearly 50 volt</w:t>
      </w:r>
      <w:r w:rsidR="00DF7DF4">
        <w:t>s</w:t>
      </w:r>
      <w:r>
        <w:t xml:space="preserve"> and 5 A, and the ripple is also ok</w:t>
      </w:r>
    </w:p>
    <w:p w:rsidR="00B9477F" w:rsidRDefault="00B9477F" w:rsidP="006E4B15">
      <w:pPr>
        <w:pStyle w:val="Listenabsatz"/>
        <w:numPr>
          <w:ilvl w:val="0"/>
          <w:numId w:val="2"/>
        </w:numPr>
      </w:pPr>
      <w:r>
        <w:t xml:space="preserve">The volt- and ampere meters show exact values and are inside </w:t>
      </w:r>
      <w:r w:rsidR="00854DA6">
        <w:t>their</w:t>
      </w:r>
      <w:r>
        <w:t xml:space="preserve"> specifications</w:t>
      </w:r>
    </w:p>
    <w:p w:rsidR="006E4B15" w:rsidRDefault="006E4B15" w:rsidP="006E4B15">
      <w:pPr>
        <w:pStyle w:val="Listenabsatz"/>
        <w:numPr>
          <w:ilvl w:val="0"/>
          <w:numId w:val="2"/>
        </w:numPr>
      </w:pPr>
      <w:r>
        <w:t>The PC software is helpful, especially the automation part</w:t>
      </w:r>
      <w:r w:rsidR="00DF7DF4">
        <w:t>. There is still room for improvement, and I am sure, we will get new versions over time</w:t>
      </w:r>
    </w:p>
    <w:p w:rsidR="006E4B15" w:rsidRDefault="006E4B15" w:rsidP="006E4B15">
      <w:pPr>
        <w:pStyle w:val="Listenabsatz"/>
        <w:numPr>
          <w:ilvl w:val="0"/>
          <w:numId w:val="2"/>
        </w:numPr>
      </w:pPr>
      <w:r>
        <w:t>The graphic display should be enhanced, and a data export function to Excel should be added</w:t>
      </w:r>
    </w:p>
    <w:p w:rsidR="006E4B15" w:rsidRDefault="003B78E0" w:rsidP="006E4B15">
      <w:pPr>
        <w:pStyle w:val="Listenabsatz"/>
        <w:numPr>
          <w:ilvl w:val="0"/>
          <w:numId w:val="2"/>
        </w:numPr>
      </w:pPr>
      <w:r>
        <w:t>T</w:t>
      </w:r>
      <w:r w:rsidR="006E4B15">
        <w:t xml:space="preserve">ogether with the remotely controlled electronic load, we </w:t>
      </w:r>
      <w:r>
        <w:t>were able to</w:t>
      </w:r>
      <w:r w:rsidR="006E4B15">
        <w:t xml:space="preserve"> build a simple “Source Measure Unit”</w:t>
      </w:r>
      <w:r>
        <w:t xml:space="preserve"> and checked one of our Solar charger modules</w:t>
      </w:r>
    </w:p>
    <w:p w:rsidR="006E4B15" w:rsidRDefault="003B78E0" w:rsidP="00854DA6">
      <w:pPr>
        <w:pStyle w:val="Listenabsatz"/>
        <w:numPr>
          <w:ilvl w:val="0"/>
          <w:numId w:val="2"/>
        </w:numPr>
      </w:pPr>
      <w:r>
        <w:t>And, a “</w:t>
      </w:r>
      <w:r w:rsidRPr="00147902">
        <w:rPr>
          <w:noProof/>
        </w:rPr>
        <w:t>beasty</w:t>
      </w:r>
      <w:r>
        <w:t xml:space="preserve">” DPS 5020 50 </w:t>
      </w:r>
      <w:r w:rsidRPr="00147902">
        <w:rPr>
          <w:noProof/>
        </w:rPr>
        <w:t>volt</w:t>
      </w:r>
      <w:r w:rsidR="00147902">
        <w:rPr>
          <w:noProof/>
        </w:rPr>
        <w:t>s</w:t>
      </w:r>
      <w:r>
        <w:t xml:space="preserve"> 20 Amperes version is available for pre-order on Banggood</w:t>
      </w:r>
    </w:p>
    <w:p w:rsidR="002F6A01" w:rsidRDefault="003B78E0">
      <w:r>
        <w:t xml:space="preserve">I hope, this video was useful or at least interesting for you. </w:t>
      </w:r>
      <w:bookmarkStart w:id="0" w:name="_GoBack"/>
      <w:bookmarkEnd w:id="0"/>
      <w:r w:rsidRPr="00147902">
        <w:rPr>
          <w:noProof/>
        </w:rPr>
        <w:t>Bye</w:t>
      </w:r>
      <w:r w:rsidR="00147902" w:rsidRPr="00147902">
        <w:rPr>
          <w:noProof/>
        </w:rPr>
        <w:t>!</w:t>
      </w:r>
    </w:p>
    <w:p w:rsidR="00A82F04" w:rsidRDefault="00147902">
      <w:hyperlink r:id="rId5" w:history="1">
        <w:r w:rsidR="001E7116" w:rsidRPr="00AA266F">
          <w:rPr>
            <w:rStyle w:val="Hyperlink"/>
          </w:rPr>
          <w:t>https://www.mediafire.com/folder/3iogirsx1s0vp/DPS_communication_upper_computer</w:t>
        </w:r>
      </w:hyperlink>
    </w:p>
    <w:p w:rsidR="001E7116" w:rsidRDefault="001E7116"/>
    <w:sectPr w:rsidR="001E71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05CA"/>
    <w:multiLevelType w:val="hybridMultilevel"/>
    <w:tmpl w:val="63BC984C"/>
    <w:lvl w:ilvl="0" w:tplc="8FFC1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32C08"/>
    <w:multiLevelType w:val="hybridMultilevel"/>
    <w:tmpl w:val="A85663E0"/>
    <w:lvl w:ilvl="0" w:tplc="3490E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NzOwtDQyNbAAcpR0lIJTi4sz8/NACgxrAQf528csAAAA"/>
  </w:docVars>
  <w:rsids>
    <w:rsidRoot w:val="006F649A"/>
    <w:rsid w:val="000050A7"/>
    <w:rsid w:val="00027DBA"/>
    <w:rsid w:val="000350AC"/>
    <w:rsid w:val="000519B7"/>
    <w:rsid w:val="000666FB"/>
    <w:rsid w:val="000A040C"/>
    <w:rsid w:val="000D19E6"/>
    <w:rsid w:val="000F1953"/>
    <w:rsid w:val="000F3B00"/>
    <w:rsid w:val="00100940"/>
    <w:rsid w:val="001038FA"/>
    <w:rsid w:val="00147902"/>
    <w:rsid w:val="00173FE1"/>
    <w:rsid w:val="001D4567"/>
    <w:rsid w:val="001E1E34"/>
    <w:rsid w:val="001E5154"/>
    <w:rsid w:val="001E7116"/>
    <w:rsid w:val="0029756C"/>
    <w:rsid w:val="002A45DD"/>
    <w:rsid w:val="002B4D22"/>
    <w:rsid w:val="002F6A01"/>
    <w:rsid w:val="00306FED"/>
    <w:rsid w:val="003211EC"/>
    <w:rsid w:val="003371F6"/>
    <w:rsid w:val="00343C53"/>
    <w:rsid w:val="003B78E0"/>
    <w:rsid w:val="003D7935"/>
    <w:rsid w:val="00431F58"/>
    <w:rsid w:val="00443FBB"/>
    <w:rsid w:val="00455CC4"/>
    <w:rsid w:val="004823A5"/>
    <w:rsid w:val="004A53D5"/>
    <w:rsid w:val="004D2102"/>
    <w:rsid w:val="005F7DEC"/>
    <w:rsid w:val="006720F5"/>
    <w:rsid w:val="006A7938"/>
    <w:rsid w:val="006E4B15"/>
    <w:rsid w:val="006F649A"/>
    <w:rsid w:val="00713813"/>
    <w:rsid w:val="00787041"/>
    <w:rsid w:val="007C3350"/>
    <w:rsid w:val="007E5C9D"/>
    <w:rsid w:val="00847E4A"/>
    <w:rsid w:val="00854DA6"/>
    <w:rsid w:val="00881F97"/>
    <w:rsid w:val="008D4B74"/>
    <w:rsid w:val="00926F8E"/>
    <w:rsid w:val="00966F7E"/>
    <w:rsid w:val="0098014B"/>
    <w:rsid w:val="009B25EA"/>
    <w:rsid w:val="00A82F04"/>
    <w:rsid w:val="00A93CE5"/>
    <w:rsid w:val="00AA1DBE"/>
    <w:rsid w:val="00AF6DC3"/>
    <w:rsid w:val="00AF72A5"/>
    <w:rsid w:val="00B06E44"/>
    <w:rsid w:val="00B2681D"/>
    <w:rsid w:val="00B46C48"/>
    <w:rsid w:val="00B9477F"/>
    <w:rsid w:val="00BB7DEE"/>
    <w:rsid w:val="00BD577C"/>
    <w:rsid w:val="00C61A07"/>
    <w:rsid w:val="00CB134B"/>
    <w:rsid w:val="00D24A69"/>
    <w:rsid w:val="00D25871"/>
    <w:rsid w:val="00DC792B"/>
    <w:rsid w:val="00DE0329"/>
    <w:rsid w:val="00DE484A"/>
    <w:rsid w:val="00DE4D02"/>
    <w:rsid w:val="00DE6695"/>
    <w:rsid w:val="00DF7DF4"/>
    <w:rsid w:val="00E32354"/>
    <w:rsid w:val="00E83C0C"/>
    <w:rsid w:val="00EA197C"/>
    <w:rsid w:val="00EB30BA"/>
    <w:rsid w:val="00EC171A"/>
    <w:rsid w:val="00F06A5F"/>
    <w:rsid w:val="00F53577"/>
    <w:rsid w:val="00F60EC6"/>
    <w:rsid w:val="00F75E49"/>
    <w:rsid w:val="00F96C51"/>
    <w:rsid w:val="00F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B36B6"/>
  <w15:chartTrackingRefBased/>
  <w15:docId w15:val="{35A5D60E-76BF-4A45-9269-A72EA2F8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134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E711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71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diafire.com/folder/3iogirsx1s0vp/DPS_communication_upper_computer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Youtub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Youtube.dotx</Template>
  <TotalTime>0</TotalTime>
  <Pages>4</Pages>
  <Words>1421</Words>
  <Characters>8957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14</cp:revision>
  <dcterms:created xsi:type="dcterms:W3CDTF">2017-08-04T07:53:00Z</dcterms:created>
  <dcterms:modified xsi:type="dcterms:W3CDTF">2017-08-28T06:45:00Z</dcterms:modified>
</cp:coreProperties>
</file>