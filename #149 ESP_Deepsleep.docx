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02" w:rsidRDefault="004D2102" w:rsidP="004D2102">
      <w:proofErr w:type="spellStart"/>
      <w:r>
        <w:t>Grüezi</w:t>
      </w:r>
      <w:proofErr w:type="spellEnd"/>
      <w:r>
        <w:t xml:space="preserve"> YouTubers. Here is the guy with the Swiss accent. With a new episode around sensors and microcontrollers.</w:t>
      </w:r>
    </w:p>
    <w:p w:rsidR="000A040C" w:rsidRDefault="00E62826">
      <w:r>
        <w:t>Last year we worked with the deep-sleep function of the ESP8266. In video #147 I started to look into the new ESP32. And of course, we are interested if and how the deep sleep works, especially because the ESP32 has a so-called ultra-low power coprocessor.</w:t>
      </w:r>
      <w:r w:rsidR="00AB26CF">
        <w:t xml:space="preserve"> This fact promises new possibilities.</w:t>
      </w:r>
    </w:p>
    <w:p w:rsidR="00E62826" w:rsidRDefault="00E62826">
      <w:r>
        <w:t>So, lets dig into the matter to find out:</w:t>
      </w:r>
    </w:p>
    <w:p w:rsidR="00E62826" w:rsidRDefault="00E62826" w:rsidP="00E62826">
      <w:pPr>
        <w:pStyle w:val="Listenabsatz"/>
        <w:numPr>
          <w:ilvl w:val="0"/>
          <w:numId w:val="1"/>
        </w:numPr>
      </w:pPr>
      <w:r>
        <w:t>If we can deep-sleep the</w:t>
      </w:r>
      <w:r w:rsidR="00AB26CF">
        <w:t xml:space="preserve"> ESP32</w:t>
      </w:r>
    </w:p>
    <w:p w:rsidR="00E62826" w:rsidRDefault="00E62826" w:rsidP="00E62826">
      <w:pPr>
        <w:pStyle w:val="Listenabsatz"/>
        <w:numPr>
          <w:ilvl w:val="0"/>
          <w:numId w:val="1"/>
        </w:numPr>
      </w:pPr>
      <w:r>
        <w:t>If we are able to wake it up</w:t>
      </w:r>
    </w:p>
    <w:p w:rsidR="00E62826" w:rsidRDefault="00E62826" w:rsidP="00E62826">
      <w:pPr>
        <w:pStyle w:val="Listenabsatz"/>
        <w:numPr>
          <w:ilvl w:val="0"/>
          <w:numId w:val="1"/>
        </w:numPr>
      </w:pPr>
      <w:r>
        <w:t>What kind of possibilities we have to trigger the wake-up</w:t>
      </w:r>
    </w:p>
    <w:p w:rsidR="00990112" w:rsidRDefault="00AB26CF" w:rsidP="00E62826">
      <w:r>
        <w:t>But first, let’</w:t>
      </w:r>
      <w:r w:rsidR="00E62826">
        <w:t>s get an overview:</w:t>
      </w:r>
      <w:r w:rsidR="00990112">
        <w:t xml:space="preserve"> The ESP32 </w:t>
      </w:r>
      <w:r>
        <w:t xml:space="preserve">chip </w:t>
      </w:r>
      <w:r w:rsidR="00990112">
        <w:t xml:space="preserve">has 2 processors, the main, and the </w:t>
      </w:r>
      <w:r>
        <w:t xml:space="preserve">ultra-low power, or </w:t>
      </w:r>
      <w:r w:rsidR="00990112">
        <w:t xml:space="preserve">ULP processor. And it has plenty of pins, which can be used by these two processors. As we saw in video #147, most of the ESP32 pins have many different functions, which can be quite confusing if you look at the data sheet. This is, why I tried to </w:t>
      </w:r>
      <w:r w:rsidR="00776FCE">
        <w:t>sort</w:t>
      </w:r>
      <w:r w:rsidR="00990112">
        <w:t xml:space="preserve"> them </w:t>
      </w:r>
      <w:r w:rsidR="00776FCE">
        <w:t xml:space="preserve">and put them </w:t>
      </w:r>
      <w:r w:rsidR="00990112">
        <w:t xml:space="preserve">in an Excel sheet. </w:t>
      </w:r>
      <w:r w:rsidR="00A50259">
        <w:t xml:space="preserve">But I did not use the pins of the </w:t>
      </w:r>
      <w:r>
        <w:t xml:space="preserve">ESP32 </w:t>
      </w:r>
      <w:r w:rsidR="00A50259">
        <w:t xml:space="preserve">chip itself for this chart, </w:t>
      </w:r>
      <w:r w:rsidR="00776FCE">
        <w:t>I used</w:t>
      </w:r>
      <w:r w:rsidR="00A50259">
        <w:t xml:space="preserve"> the pinout of the WROOM-32 module, which is on most of our </w:t>
      </w:r>
      <w:r w:rsidR="00776FCE">
        <w:t xml:space="preserve">development </w:t>
      </w:r>
      <w:r w:rsidR="00A50259">
        <w:t xml:space="preserve">boards. </w:t>
      </w:r>
      <w:r w:rsidR="00990112">
        <w:t>Using this sheet, you can sort the pins along different lines. If you are for example interested in the GPIO</w:t>
      </w:r>
      <w:r w:rsidR="00776FCE">
        <w:t>s</w:t>
      </w:r>
      <w:r w:rsidR="00990112">
        <w:t>,</w:t>
      </w:r>
      <w:r w:rsidR="00776FCE">
        <w:t xml:space="preserve"> you sort it according the GPIOs</w:t>
      </w:r>
      <w:r w:rsidR="00A50259">
        <w:t xml:space="preserve">. Or according the ADC pins. </w:t>
      </w:r>
      <w:r w:rsidR="00990112">
        <w:t>You find a link</w:t>
      </w:r>
      <w:r w:rsidR="00776FCE">
        <w:t xml:space="preserve"> to the sheet</w:t>
      </w:r>
      <w:r w:rsidR="00990112">
        <w:t xml:space="preserve"> </w:t>
      </w:r>
      <w:r w:rsidR="00776FCE">
        <w:t>below in the comments</w:t>
      </w:r>
      <w:r w:rsidR="00990112">
        <w:t>.</w:t>
      </w:r>
    </w:p>
    <w:p w:rsidR="00E62826" w:rsidRDefault="00990112" w:rsidP="00E62826">
      <w:pPr>
        <w:rPr>
          <w:rFonts w:ascii="Calibri" w:eastAsia="Times New Roman" w:hAnsi="Calibri" w:cs="Calibri"/>
          <w:color w:val="000000"/>
          <w:lang w:eastAsia="de-CH"/>
        </w:rPr>
      </w:pPr>
      <w:r>
        <w:t xml:space="preserve">Some pins can also </w:t>
      </w:r>
      <w:r w:rsidR="002D6802">
        <w:t>be used by the ULP processor</w:t>
      </w:r>
      <w:r>
        <w:t xml:space="preserve">, they are called RTC_GPIOs. </w:t>
      </w:r>
      <w:r w:rsidR="00A50259">
        <w:t xml:space="preserve">Lets’ sort our table along these pins: We discover 17 pins, </w:t>
      </w:r>
      <w:r w:rsidR="00A50259">
        <w:rPr>
          <w:rFonts w:ascii="Calibri" w:eastAsia="Times New Roman" w:hAnsi="Calibri" w:cs="Calibri"/>
          <w:color w:val="000000"/>
          <w:lang w:eastAsia="de-CH"/>
        </w:rPr>
        <w:t>RTC_GPIO1 and 2 are not available on the WROOM-32 module. Next, we look at the touch pins. We find 10 touch sensors. And they are also connected to the ULP area.</w:t>
      </w:r>
      <w:r w:rsidR="00023B7A">
        <w:rPr>
          <w:rFonts w:ascii="Calibri" w:eastAsia="Times New Roman" w:hAnsi="Calibri" w:cs="Calibri"/>
          <w:color w:val="000000"/>
          <w:lang w:eastAsia="de-CH"/>
        </w:rPr>
        <w:t xml:space="preserve"> These pins will be used later on.</w:t>
      </w:r>
    </w:p>
    <w:p w:rsidR="00023B7A" w:rsidRPr="00A50259" w:rsidRDefault="00023B7A" w:rsidP="00E62826">
      <w:pPr>
        <w:rPr>
          <w:rFonts w:ascii="Calibri" w:eastAsia="Times New Roman" w:hAnsi="Calibri" w:cs="Calibri"/>
          <w:color w:val="000000"/>
          <w:lang w:eastAsia="de-CH"/>
        </w:rPr>
      </w:pPr>
      <w:r>
        <w:rPr>
          <w:rFonts w:ascii="Calibri" w:eastAsia="Times New Roman" w:hAnsi="Calibri" w:cs="Calibri"/>
          <w:color w:val="000000"/>
          <w:lang w:eastAsia="de-CH"/>
        </w:rPr>
        <w:t>Now, let’s move on to the power modes of the ESP32. It supports five different modes from active where everything is “</w:t>
      </w:r>
      <w:r w:rsidR="00776FCE">
        <w:rPr>
          <w:rFonts w:ascii="Calibri" w:eastAsia="Times New Roman" w:hAnsi="Calibri" w:cs="Calibri"/>
          <w:color w:val="000000"/>
          <w:lang w:eastAsia="de-CH"/>
        </w:rPr>
        <w:t>ON</w:t>
      </w:r>
      <w:r>
        <w:rPr>
          <w:rFonts w:ascii="Calibri" w:eastAsia="Times New Roman" w:hAnsi="Calibri" w:cs="Calibri"/>
          <w:color w:val="000000"/>
          <w:lang w:eastAsia="de-CH"/>
        </w:rPr>
        <w:t>” to hibernation, where everything is “</w:t>
      </w:r>
      <w:r w:rsidR="00776FCE">
        <w:rPr>
          <w:rFonts w:ascii="Calibri" w:eastAsia="Times New Roman" w:hAnsi="Calibri" w:cs="Calibri"/>
          <w:color w:val="000000"/>
          <w:lang w:eastAsia="de-CH"/>
        </w:rPr>
        <w:t>OFF</w:t>
      </w:r>
      <w:r>
        <w:rPr>
          <w:rFonts w:ascii="Calibri" w:eastAsia="Times New Roman" w:hAnsi="Calibri" w:cs="Calibri"/>
          <w:color w:val="000000"/>
          <w:lang w:eastAsia="de-CH"/>
        </w:rPr>
        <w:t xml:space="preserve">”. Today, we concentrate on two modes: Active and deep-sleep. And we see, that even during deep-sleep, the ULP processor can be kept on. Cool. But how much current </w:t>
      </w:r>
      <w:r w:rsidR="00B0337F">
        <w:rPr>
          <w:rFonts w:ascii="Calibri" w:eastAsia="Times New Roman" w:hAnsi="Calibri" w:cs="Calibri"/>
          <w:color w:val="000000"/>
          <w:lang w:eastAsia="de-CH"/>
        </w:rPr>
        <w:t>does</w:t>
      </w:r>
      <w:r>
        <w:rPr>
          <w:rFonts w:ascii="Calibri" w:eastAsia="Times New Roman" w:hAnsi="Calibri" w:cs="Calibri"/>
          <w:color w:val="000000"/>
          <w:lang w:eastAsia="de-CH"/>
        </w:rPr>
        <w:t xml:space="preserve"> the module consume in this state? According the Da</w:t>
      </w:r>
      <w:r w:rsidR="00776FCE">
        <w:rPr>
          <w:rFonts w:ascii="Calibri" w:eastAsia="Times New Roman" w:hAnsi="Calibri" w:cs="Calibri"/>
          <w:color w:val="000000"/>
          <w:lang w:eastAsia="de-CH"/>
        </w:rPr>
        <w:t>ta sheet, it is 0.15 mA or 150 µ</w:t>
      </w:r>
      <w:r>
        <w:rPr>
          <w:rFonts w:ascii="Calibri" w:eastAsia="Times New Roman" w:hAnsi="Calibri" w:cs="Calibri"/>
          <w:color w:val="000000"/>
          <w:lang w:eastAsia="de-CH"/>
        </w:rPr>
        <w:t>A. But how can we wake the ESP32 up from its deep-sleep? With the ESP82</w:t>
      </w:r>
      <w:r w:rsidR="00776FCE">
        <w:rPr>
          <w:rFonts w:ascii="Calibri" w:eastAsia="Times New Roman" w:hAnsi="Calibri" w:cs="Calibri"/>
          <w:color w:val="000000"/>
          <w:lang w:eastAsia="de-CH"/>
        </w:rPr>
        <w:t>66</w:t>
      </w:r>
      <w:r>
        <w:rPr>
          <w:rFonts w:ascii="Calibri" w:eastAsia="Times New Roman" w:hAnsi="Calibri" w:cs="Calibri"/>
          <w:color w:val="000000"/>
          <w:lang w:eastAsia="de-CH"/>
        </w:rPr>
        <w:t xml:space="preserve"> we basically had two possibilities: Either reset the chip from an external source or connect GPI</w:t>
      </w:r>
      <w:r w:rsidR="00776FCE">
        <w:rPr>
          <w:rFonts w:ascii="Calibri" w:eastAsia="Times New Roman" w:hAnsi="Calibri" w:cs="Calibri"/>
          <w:color w:val="000000"/>
          <w:lang w:eastAsia="de-CH"/>
        </w:rPr>
        <w:t>O</w:t>
      </w:r>
      <w:r>
        <w:rPr>
          <w:rFonts w:ascii="Calibri" w:eastAsia="Times New Roman" w:hAnsi="Calibri" w:cs="Calibri"/>
          <w:color w:val="000000"/>
          <w:lang w:eastAsia="de-CH"/>
        </w:rPr>
        <w:t xml:space="preserve">16 </w:t>
      </w:r>
      <w:r w:rsidR="00776FCE">
        <w:rPr>
          <w:rFonts w:ascii="Calibri" w:eastAsia="Times New Roman" w:hAnsi="Calibri" w:cs="Calibri"/>
          <w:color w:val="000000"/>
          <w:lang w:eastAsia="de-CH"/>
        </w:rPr>
        <w:t>to</w:t>
      </w:r>
      <w:r>
        <w:rPr>
          <w:rFonts w:ascii="Calibri" w:eastAsia="Times New Roman" w:hAnsi="Calibri" w:cs="Calibri"/>
          <w:color w:val="000000"/>
          <w:lang w:eastAsia="de-CH"/>
        </w:rPr>
        <w:t xml:space="preserve"> the reset pin for a timed wake-up. And, with the timer, we were only able to sleep for about one hour.</w:t>
      </w:r>
    </w:p>
    <w:p w:rsidR="00BD4251" w:rsidRDefault="00023B7A" w:rsidP="00E62826">
      <w:r>
        <w:t xml:space="preserve">The ESP32 has </w:t>
      </w:r>
      <w:r w:rsidR="0028027C">
        <w:t>four</w:t>
      </w:r>
      <w:r>
        <w:t xml:space="preserve"> different wake-up</w:t>
      </w:r>
      <w:r w:rsidR="00BD4251">
        <w:t xml:space="preserve"> sources</w:t>
      </w:r>
      <w:r>
        <w:t>:</w:t>
      </w:r>
    </w:p>
    <w:p w:rsidR="00E62826" w:rsidRDefault="00BD4251" w:rsidP="00BD4251">
      <w:pPr>
        <w:pStyle w:val="Listenabsatz"/>
        <w:numPr>
          <w:ilvl w:val="0"/>
          <w:numId w:val="1"/>
        </w:numPr>
      </w:pPr>
      <w:r>
        <w:t>The timer</w:t>
      </w:r>
      <w:r w:rsidR="00023B7A">
        <w:t xml:space="preserve"> </w:t>
      </w:r>
    </w:p>
    <w:p w:rsidR="00BD4251" w:rsidRDefault="00BD4251" w:rsidP="00BD4251">
      <w:pPr>
        <w:pStyle w:val="Listenabsatz"/>
        <w:numPr>
          <w:ilvl w:val="0"/>
          <w:numId w:val="1"/>
        </w:numPr>
      </w:pPr>
      <w:r>
        <w:t>Two possibilities of external Wake</w:t>
      </w:r>
      <w:r w:rsidR="00776FCE">
        <w:t>-</w:t>
      </w:r>
      <w:r>
        <w:t>ups</w:t>
      </w:r>
    </w:p>
    <w:p w:rsidR="00FD5D83" w:rsidRDefault="00FD5D83" w:rsidP="00FD5D83">
      <w:pPr>
        <w:pStyle w:val="Listenabsatz"/>
        <w:numPr>
          <w:ilvl w:val="0"/>
          <w:numId w:val="1"/>
        </w:numPr>
      </w:pPr>
      <w:r>
        <w:t>T</w:t>
      </w:r>
      <w:r w:rsidR="00776FCE">
        <w:t>he t</w:t>
      </w:r>
      <w:r>
        <w:t>ouch pads</w:t>
      </w:r>
    </w:p>
    <w:p w:rsidR="00BD4251" w:rsidRDefault="00BD4251" w:rsidP="00BD4251">
      <w:pPr>
        <w:pStyle w:val="Listenabsatz"/>
        <w:numPr>
          <w:ilvl w:val="0"/>
          <w:numId w:val="1"/>
        </w:numPr>
      </w:pPr>
      <w:r w:rsidRPr="00BD4251">
        <w:t>ULP coprocessor wake</w:t>
      </w:r>
      <w:r w:rsidR="00B0337F">
        <w:t>-</w:t>
      </w:r>
      <w:r w:rsidRPr="00BD4251">
        <w:t>up</w:t>
      </w:r>
    </w:p>
    <w:p w:rsidR="00E62826" w:rsidRDefault="00BD4251" w:rsidP="00E62826">
      <w:r>
        <w:t xml:space="preserve">Today, we will </w:t>
      </w:r>
      <w:r w:rsidR="00776FCE">
        <w:t xml:space="preserve">only </w:t>
      </w:r>
      <w:r>
        <w:t>cover the three first possibilities</w:t>
      </w:r>
      <w:r w:rsidR="00776FCE">
        <w:t xml:space="preserve">, because </w:t>
      </w:r>
      <w:r>
        <w:t xml:space="preserve">I do not know how to </w:t>
      </w:r>
      <w:r w:rsidR="00776FCE">
        <w:t>program</w:t>
      </w:r>
      <w:r>
        <w:t xml:space="preserve"> the </w:t>
      </w:r>
      <w:r w:rsidR="00776FCE">
        <w:t>ULP</w:t>
      </w:r>
      <w:r>
        <w:t xml:space="preserve"> </w:t>
      </w:r>
      <w:r w:rsidR="00B0337F">
        <w:t xml:space="preserve">processor </w:t>
      </w:r>
      <w:r>
        <w:t>with the Arduino IDE.</w:t>
      </w:r>
    </w:p>
    <w:p w:rsidR="00E62826" w:rsidRDefault="00BD4251" w:rsidP="00E62826">
      <w:r>
        <w:t>The timer wake-up is similar to the same mode in the ESP8266. We define how long the ESP32 should sleep and next, we start the sleep mode.</w:t>
      </w:r>
    </w:p>
    <w:p w:rsidR="00BD4251" w:rsidRDefault="00776FCE" w:rsidP="00E62826">
      <w:pPr>
        <w:rPr>
          <w:rFonts w:ascii="Calibri" w:eastAsia="Times New Roman" w:hAnsi="Calibri" w:cs="Calibri"/>
          <w:color w:val="000000"/>
          <w:lang w:eastAsia="de-CH"/>
        </w:rPr>
      </w:pPr>
      <w:r>
        <w:t>In t</w:t>
      </w:r>
      <w:r w:rsidR="00AF395A">
        <w:t>he definition statement, we define the time to sleep</w:t>
      </w:r>
      <w:r>
        <w:t xml:space="preserve"> </w:t>
      </w:r>
      <w:r w:rsidR="00AF395A">
        <w:t xml:space="preserve">in microseconds, not in milliseconds as with the ESP8266. And the format </w:t>
      </w:r>
      <w:r>
        <w:t xml:space="preserve">of this number </w:t>
      </w:r>
      <w:r w:rsidR="00AF395A">
        <w:t xml:space="preserve">is </w:t>
      </w:r>
      <w:r w:rsidR="00AF395A" w:rsidRPr="00AF395A">
        <w:t>uint64_t</w:t>
      </w:r>
      <w:r w:rsidR="00AF395A">
        <w:t xml:space="preserve">, which means, that we could define a sleep duration of </w:t>
      </w:r>
      <w:r w:rsidR="00AF395A">
        <w:rPr>
          <w:rFonts w:ascii="Calibri" w:eastAsia="Times New Roman" w:hAnsi="Calibri" w:cs="Calibri"/>
          <w:color w:val="000000"/>
          <w:lang w:eastAsia="de-CH"/>
        </w:rPr>
        <w:t>584</w:t>
      </w:r>
      <w:r>
        <w:rPr>
          <w:rFonts w:ascii="Calibri" w:eastAsia="Times New Roman" w:hAnsi="Calibri" w:cs="Calibri"/>
          <w:color w:val="000000"/>
          <w:lang w:eastAsia="de-CH"/>
        </w:rPr>
        <w:t>’</w:t>
      </w:r>
      <w:r w:rsidR="00AF395A">
        <w:rPr>
          <w:rFonts w:ascii="Calibri" w:eastAsia="Times New Roman" w:hAnsi="Calibri" w:cs="Calibri"/>
          <w:color w:val="000000"/>
          <w:lang w:eastAsia="de-CH"/>
        </w:rPr>
        <w:t xml:space="preserve">942 years, not only 1 hour. And the second important difference is, that we do not need an external connection between GPIO16 and the reset pin as with our ESP8266. It works </w:t>
      </w:r>
      <w:r>
        <w:rPr>
          <w:rFonts w:ascii="Calibri" w:eastAsia="Times New Roman" w:hAnsi="Calibri" w:cs="Calibri"/>
          <w:color w:val="000000"/>
          <w:lang w:eastAsia="de-CH"/>
        </w:rPr>
        <w:t xml:space="preserve">just </w:t>
      </w:r>
      <w:r w:rsidR="00AF395A">
        <w:rPr>
          <w:rFonts w:ascii="Calibri" w:eastAsia="Times New Roman" w:hAnsi="Calibri" w:cs="Calibri"/>
          <w:color w:val="000000"/>
          <w:lang w:eastAsia="de-CH"/>
        </w:rPr>
        <w:t>out of the box.</w:t>
      </w:r>
    </w:p>
    <w:p w:rsidR="000A040C" w:rsidRDefault="00730E1C">
      <w:r>
        <w:lastRenderedPageBreak/>
        <w:t>Next, we start the deep-sl</w:t>
      </w:r>
      <w:r w:rsidR="00545803">
        <w:t xml:space="preserve">eep. </w:t>
      </w:r>
      <w:r>
        <w:t xml:space="preserve">Now, the ESP32, as the ESP8266, sleeps and, when the wake-up call comes, starts with </w:t>
      </w:r>
      <w:r w:rsidR="00776FCE">
        <w:t xml:space="preserve">the execution of the </w:t>
      </w:r>
      <w:proofErr w:type="gramStart"/>
      <w:r w:rsidR="00776FCE">
        <w:t>setup(</w:t>
      </w:r>
      <w:proofErr w:type="gramEnd"/>
      <w:r w:rsidR="00776FCE">
        <w:t>) part of our sketch</w:t>
      </w:r>
      <w:r>
        <w:t>. Our sketch never reaches the loop statement and we have to write our programs completely different if we use deep-sleep</w:t>
      </w:r>
      <w:r w:rsidR="00776FCE">
        <w:t xml:space="preserve"> than a normal sketch</w:t>
      </w:r>
      <w:r>
        <w:t xml:space="preserve">. </w:t>
      </w:r>
    </w:p>
    <w:p w:rsidR="000A040C" w:rsidRDefault="00730E1C">
      <w:r>
        <w:t>Here, we see another difference to the ESP8266: We get good information on the boot procedur</w:t>
      </w:r>
      <w:r w:rsidR="00B0337F">
        <w:t xml:space="preserve">e. For example, we see, that </w:t>
      </w:r>
      <w:r w:rsidR="007E66D4">
        <w:t xml:space="preserve">the </w:t>
      </w:r>
      <w:r>
        <w:t xml:space="preserve">reset </w:t>
      </w:r>
      <w:r w:rsidR="007E66D4">
        <w:t xml:space="preserve">was caused by </w:t>
      </w:r>
      <w:r>
        <w:t>deep-sleep. And the wake-up was caused by the timer. We will see, that we even get more information later on.</w:t>
      </w:r>
    </w:p>
    <w:p w:rsidR="00730E1C" w:rsidRDefault="00730E1C">
      <w:r>
        <w:t>You might have overseen another very cool new feature: We can use the RTC memory withou</w:t>
      </w:r>
      <w:r w:rsidR="007E66D4">
        <w:t xml:space="preserve">t a library. We just prefix the variable definition with </w:t>
      </w:r>
      <w:r w:rsidR="007E66D4" w:rsidRPr="007E66D4">
        <w:t>RTC_DATA_ATTR</w:t>
      </w:r>
      <w:r w:rsidR="007E66D4">
        <w:t xml:space="preserve"> and we do not lose data during deep sleep. </w:t>
      </w:r>
      <w:r w:rsidR="00D16320">
        <w:t>Normal variable</w:t>
      </w:r>
      <w:r w:rsidR="00B0337F">
        <w:t>s</w:t>
      </w:r>
      <w:r w:rsidR="00D16320">
        <w:t xml:space="preserve"> are lost, because, as I said, our sketch starts each time with </w:t>
      </w:r>
      <w:proofErr w:type="gramStart"/>
      <w:r w:rsidR="00D16320">
        <w:t>setup(</w:t>
      </w:r>
      <w:proofErr w:type="gramEnd"/>
      <w:r w:rsidR="00D16320">
        <w:t xml:space="preserve">). </w:t>
      </w:r>
      <w:r w:rsidR="007E66D4">
        <w:t xml:space="preserve">This was much more complicated with the ESP8266 and it was even worth </w:t>
      </w:r>
      <w:r w:rsidR="00D16320">
        <w:t xml:space="preserve">a whole </w:t>
      </w:r>
      <w:r w:rsidR="007E66D4">
        <w:t>video</w:t>
      </w:r>
      <w:r w:rsidR="00D16320">
        <w:t>, video</w:t>
      </w:r>
      <w:r w:rsidR="007E66D4">
        <w:t xml:space="preserve"> #60…</w:t>
      </w:r>
    </w:p>
    <w:p w:rsidR="007E66D4" w:rsidRPr="007E66D4" w:rsidRDefault="007E66D4">
      <w:r>
        <w:t xml:space="preserve">The ESP32 has </w:t>
      </w:r>
      <w:r w:rsidRPr="007E66D4">
        <w:t xml:space="preserve">8 KB SRAM in </w:t>
      </w:r>
      <w:r w:rsidR="00B0337F">
        <w:t>the RTC part</w:t>
      </w:r>
      <w:r w:rsidRPr="007E66D4">
        <w:t>, which is called RTC FAST Memory</w:t>
      </w:r>
      <w:r>
        <w:t>. It survives deep-sleep, but not pressing the reset button, as we see here</w:t>
      </w:r>
      <w:r w:rsidR="00D16320">
        <w:t>:</w:t>
      </w:r>
      <w:r>
        <w:t xml:space="preserve"> The number of boots counts up till I press the reset button.</w:t>
      </w:r>
      <w:r w:rsidR="00D16320">
        <w:t xml:space="preserve"> Then, it is set to zero.</w:t>
      </w:r>
    </w:p>
    <w:p w:rsidR="000A040C" w:rsidRDefault="007E66D4">
      <w:r>
        <w:t>The first wake-up source had already many ad</w:t>
      </w:r>
      <w:r w:rsidR="00D16320">
        <w:t xml:space="preserve">vantages over the ESP8266. Will this continue </w:t>
      </w:r>
      <w:r>
        <w:t>with the other s</w:t>
      </w:r>
      <w:r w:rsidR="00FD5D83">
        <w:t>ources?</w:t>
      </w:r>
    </w:p>
    <w:p w:rsidR="00FD5D83" w:rsidRDefault="00FD5D83">
      <w:r>
        <w:t>The next is wake-up</w:t>
      </w:r>
      <w:r w:rsidRPr="00FD5D83">
        <w:t xml:space="preserve"> </w:t>
      </w:r>
      <w:r>
        <w:t>by an external source. This was also possible with the ESP8266 by resetting the chip. Here, we get much more possibilities: We can wake-up the chip by one particular pin only. Let’s assume, we have our IFTTT dash button from video #108 where we have just one button and we want to wake our ESP32 by pressing this button. To achieve this, we have to select the ext0 mode and tell the chip, which pin is connected to the button. And in addition, we can decide, if we want to trigger the wake-up by a low or a high state of the pin.</w:t>
      </w:r>
    </w:p>
    <w:p w:rsidR="005165DF" w:rsidRDefault="005165DF">
      <w:pPr>
        <w:rPr>
          <w:rFonts w:ascii="Calibri" w:eastAsia="Times New Roman" w:hAnsi="Calibri" w:cs="Calibri"/>
          <w:color w:val="000000"/>
          <w:lang w:eastAsia="de-CH"/>
        </w:rPr>
      </w:pPr>
      <w:r>
        <w:t xml:space="preserve">To find-out the pin number is a little tricky: We have to use the GPIO number of the pin, not the </w:t>
      </w:r>
      <w:r>
        <w:rPr>
          <w:rFonts w:ascii="Calibri" w:eastAsia="Times New Roman" w:hAnsi="Calibri" w:cs="Calibri"/>
          <w:color w:val="000000"/>
          <w:lang w:eastAsia="de-CH"/>
        </w:rPr>
        <w:t xml:space="preserve">RTC_GPIO pin number. Fortunately, we still have our Excel sheet and we can see, that RTC_GPIO00 and GPIO36 are connected to the same pin on the WROOM-32 module. But on our </w:t>
      </w:r>
      <w:proofErr w:type="spellStart"/>
      <w:r>
        <w:rPr>
          <w:rFonts w:ascii="Calibri" w:eastAsia="Times New Roman" w:hAnsi="Calibri" w:cs="Calibri"/>
          <w:color w:val="000000"/>
          <w:lang w:eastAsia="de-CH"/>
        </w:rPr>
        <w:t>LoLin</w:t>
      </w:r>
      <w:proofErr w:type="spellEnd"/>
      <w:r>
        <w:rPr>
          <w:rFonts w:ascii="Calibri" w:eastAsia="Times New Roman" w:hAnsi="Calibri" w:cs="Calibri"/>
          <w:color w:val="000000"/>
          <w:lang w:eastAsia="de-CH"/>
        </w:rPr>
        <w:t xml:space="preserve"> board, we do not find a GPIO36 pin. Did they forget it? Fortunately, not. But it has a different </w:t>
      </w:r>
      <w:r w:rsidR="00D16320">
        <w:rPr>
          <w:rFonts w:ascii="Calibri" w:eastAsia="Times New Roman" w:hAnsi="Calibri" w:cs="Calibri"/>
          <w:color w:val="000000"/>
          <w:lang w:eastAsia="de-CH"/>
        </w:rPr>
        <w:t xml:space="preserve">name on the </w:t>
      </w:r>
      <w:r>
        <w:rPr>
          <w:rFonts w:ascii="Calibri" w:eastAsia="Times New Roman" w:hAnsi="Calibri" w:cs="Calibri"/>
          <w:color w:val="000000"/>
          <w:lang w:eastAsia="de-CH"/>
        </w:rPr>
        <w:t xml:space="preserve">silk screen: It’s </w:t>
      </w:r>
      <w:r w:rsidR="00D16320">
        <w:rPr>
          <w:rFonts w:ascii="Calibri" w:eastAsia="Times New Roman" w:hAnsi="Calibri" w:cs="Calibri"/>
          <w:color w:val="000000"/>
          <w:lang w:eastAsia="de-CH"/>
        </w:rPr>
        <w:t xml:space="preserve">called </w:t>
      </w:r>
      <w:r>
        <w:rPr>
          <w:rFonts w:ascii="Calibri" w:eastAsia="Times New Roman" w:hAnsi="Calibri" w:cs="Calibri"/>
          <w:color w:val="000000"/>
          <w:lang w:eastAsia="de-CH"/>
        </w:rPr>
        <w:t xml:space="preserve">VP. The secret behind this is here: Another function of this pin is also </w:t>
      </w:r>
      <w:r w:rsidRPr="005165DF">
        <w:rPr>
          <w:rFonts w:ascii="Calibri" w:eastAsia="Times New Roman" w:hAnsi="Calibri" w:cs="Calibri"/>
          <w:color w:val="000000"/>
          <w:lang w:eastAsia="de-CH"/>
        </w:rPr>
        <w:t>SENSOR_VP</w:t>
      </w:r>
      <w:r>
        <w:rPr>
          <w:rFonts w:ascii="Calibri" w:eastAsia="Times New Roman" w:hAnsi="Calibri" w:cs="Calibri"/>
          <w:color w:val="000000"/>
          <w:lang w:eastAsia="de-CH"/>
        </w:rPr>
        <w:t>… By the way, the same applies for pin GPIO3 which is named VN.</w:t>
      </w:r>
    </w:p>
    <w:p w:rsidR="005165DF" w:rsidRDefault="005165DF">
      <w:pPr>
        <w:rPr>
          <w:rFonts w:ascii="Calibri" w:eastAsia="Times New Roman" w:hAnsi="Calibri" w:cs="Calibri"/>
          <w:color w:val="000000"/>
          <w:lang w:eastAsia="de-CH"/>
        </w:rPr>
      </w:pPr>
      <w:r>
        <w:rPr>
          <w:rFonts w:ascii="Calibri" w:eastAsia="Times New Roman" w:hAnsi="Calibri" w:cs="Calibri"/>
          <w:color w:val="000000"/>
          <w:lang w:eastAsia="de-CH"/>
        </w:rPr>
        <w:t>One thing is important: I had, depending on the interrupt polarity, to connect a</w:t>
      </w:r>
      <w:r w:rsidR="00D16320">
        <w:rPr>
          <w:rFonts w:ascii="Calibri" w:eastAsia="Times New Roman" w:hAnsi="Calibri" w:cs="Calibri"/>
          <w:color w:val="000000"/>
          <w:lang w:eastAsia="de-CH"/>
        </w:rPr>
        <w:t>n external</w:t>
      </w:r>
      <w:r>
        <w:rPr>
          <w:rFonts w:ascii="Calibri" w:eastAsia="Times New Roman" w:hAnsi="Calibri" w:cs="Calibri"/>
          <w:color w:val="000000"/>
          <w:lang w:eastAsia="de-CH"/>
        </w:rPr>
        <w:t xml:space="preserve"> pull-up or down resistor to the pin. I used a 100k resistor</w:t>
      </w:r>
      <w:r w:rsidR="00130405">
        <w:rPr>
          <w:rFonts w:ascii="Calibri" w:eastAsia="Times New Roman" w:hAnsi="Calibri" w:cs="Calibri"/>
          <w:color w:val="000000"/>
          <w:lang w:eastAsia="de-CH"/>
        </w:rPr>
        <w:t xml:space="preserve"> and it worked</w:t>
      </w:r>
      <w:r>
        <w:rPr>
          <w:rFonts w:ascii="Calibri" w:eastAsia="Times New Roman" w:hAnsi="Calibri" w:cs="Calibri"/>
          <w:color w:val="000000"/>
          <w:lang w:eastAsia="de-CH"/>
        </w:rPr>
        <w:t>.</w:t>
      </w:r>
    </w:p>
    <w:p w:rsidR="005165DF" w:rsidRDefault="00130405">
      <w:pPr>
        <w:rPr>
          <w:rFonts w:ascii="Calibri" w:eastAsia="Times New Roman" w:hAnsi="Calibri" w:cs="Calibri"/>
          <w:color w:val="000000"/>
          <w:lang w:eastAsia="de-CH"/>
        </w:rPr>
      </w:pPr>
      <w:r>
        <w:rPr>
          <w:rFonts w:ascii="Calibri" w:eastAsia="Times New Roman" w:hAnsi="Calibri" w:cs="Calibri"/>
          <w:color w:val="000000"/>
          <w:lang w:eastAsia="de-CH"/>
        </w:rPr>
        <w:t xml:space="preserve">But what, if we would like to have several buttons on our </w:t>
      </w:r>
      <w:r w:rsidR="00D16320">
        <w:rPr>
          <w:rFonts w:ascii="Calibri" w:eastAsia="Times New Roman" w:hAnsi="Calibri" w:cs="Calibri"/>
          <w:color w:val="000000"/>
          <w:lang w:eastAsia="de-CH"/>
        </w:rPr>
        <w:t xml:space="preserve">IFTTT </w:t>
      </w:r>
      <w:r w:rsidR="00B75344">
        <w:rPr>
          <w:rFonts w:ascii="Calibri" w:eastAsia="Times New Roman" w:hAnsi="Calibri" w:cs="Calibri"/>
          <w:color w:val="000000"/>
          <w:lang w:eastAsia="de-CH"/>
        </w:rPr>
        <w:t>device</w:t>
      </w:r>
      <w:r>
        <w:rPr>
          <w:rFonts w:ascii="Calibri" w:eastAsia="Times New Roman" w:hAnsi="Calibri" w:cs="Calibri"/>
          <w:color w:val="000000"/>
          <w:lang w:eastAsia="de-CH"/>
        </w:rPr>
        <w:t xml:space="preserve">? </w:t>
      </w:r>
      <w:proofErr w:type="gramStart"/>
      <w:r>
        <w:rPr>
          <w:rFonts w:ascii="Calibri" w:eastAsia="Times New Roman" w:hAnsi="Calibri" w:cs="Calibri"/>
          <w:color w:val="000000"/>
          <w:lang w:eastAsia="de-CH"/>
        </w:rPr>
        <w:t>Also</w:t>
      </w:r>
      <w:proofErr w:type="gramEnd"/>
      <w:r>
        <w:rPr>
          <w:rFonts w:ascii="Calibri" w:eastAsia="Times New Roman" w:hAnsi="Calibri" w:cs="Calibri"/>
          <w:color w:val="000000"/>
          <w:lang w:eastAsia="de-CH"/>
        </w:rPr>
        <w:t xml:space="preserve"> here, our new toy offers an elegant solution: we use the ext1 wake-up source. In this mode, we can use </w:t>
      </w:r>
      <w:r w:rsidR="00B75344">
        <w:rPr>
          <w:rFonts w:ascii="Calibri" w:eastAsia="Times New Roman" w:hAnsi="Calibri" w:cs="Calibri"/>
          <w:color w:val="000000"/>
          <w:lang w:eastAsia="de-CH"/>
        </w:rPr>
        <w:t xml:space="preserve">several </w:t>
      </w:r>
      <w:r w:rsidR="00D16320">
        <w:rPr>
          <w:rFonts w:ascii="Calibri" w:eastAsia="Times New Roman" w:hAnsi="Calibri" w:cs="Calibri"/>
          <w:color w:val="000000"/>
          <w:lang w:eastAsia="de-CH"/>
        </w:rPr>
        <w:t>pin</w:t>
      </w:r>
      <w:r w:rsidR="00B75344">
        <w:rPr>
          <w:rFonts w:ascii="Calibri" w:eastAsia="Times New Roman" w:hAnsi="Calibri" w:cs="Calibri"/>
          <w:color w:val="000000"/>
          <w:lang w:eastAsia="de-CH"/>
        </w:rPr>
        <w:t>s</w:t>
      </w:r>
      <w:r w:rsidR="00D16320">
        <w:rPr>
          <w:rFonts w:ascii="Calibri" w:eastAsia="Times New Roman" w:hAnsi="Calibri" w:cs="Calibri"/>
          <w:color w:val="000000"/>
          <w:lang w:eastAsia="de-CH"/>
        </w:rPr>
        <w:t xml:space="preserve"> for wake-up</w:t>
      </w:r>
      <w:r>
        <w:rPr>
          <w:rFonts w:ascii="Calibri" w:eastAsia="Times New Roman" w:hAnsi="Calibri" w:cs="Calibri"/>
          <w:color w:val="000000"/>
          <w:lang w:eastAsia="de-CH"/>
        </w:rPr>
        <w:t xml:space="preserve">. </w:t>
      </w:r>
      <w:r w:rsidR="00D16320">
        <w:rPr>
          <w:rFonts w:ascii="Calibri" w:eastAsia="Times New Roman" w:hAnsi="Calibri" w:cs="Calibri"/>
          <w:color w:val="000000"/>
          <w:lang w:eastAsia="de-CH"/>
        </w:rPr>
        <w:t xml:space="preserve">Because </w:t>
      </w:r>
      <w:r>
        <w:rPr>
          <w:rFonts w:ascii="Calibri" w:eastAsia="Times New Roman" w:hAnsi="Calibri" w:cs="Calibri"/>
          <w:color w:val="000000"/>
          <w:lang w:eastAsia="de-CH"/>
        </w:rPr>
        <w:t xml:space="preserve">we can declare </w:t>
      </w:r>
      <w:r w:rsidR="00D16320">
        <w:rPr>
          <w:rFonts w:ascii="Calibri" w:eastAsia="Times New Roman" w:hAnsi="Calibri" w:cs="Calibri"/>
          <w:color w:val="000000"/>
          <w:lang w:eastAsia="de-CH"/>
        </w:rPr>
        <w:t>more than one</w:t>
      </w:r>
      <w:r>
        <w:rPr>
          <w:rFonts w:ascii="Calibri" w:eastAsia="Times New Roman" w:hAnsi="Calibri" w:cs="Calibri"/>
          <w:color w:val="000000"/>
          <w:lang w:eastAsia="de-CH"/>
        </w:rPr>
        <w:t xml:space="preserve"> pin, we have to define a so called “mask”</w:t>
      </w:r>
      <w:r w:rsidR="00D16320">
        <w:rPr>
          <w:rFonts w:ascii="Calibri" w:eastAsia="Times New Roman" w:hAnsi="Calibri" w:cs="Calibri"/>
          <w:color w:val="000000"/>
          <w:lang w:eastAsia="de-CH"/>
        </w:rPr>
        <w:t xml:space="preserve"> instead of only a pin</w:t>
      </w:r>
      <w:r>
        <w:rPr>
          <w:rFonts w:ascii="Calibri" w:eastAsia="Times New Roman" w:hAnsi="Calibri" w:cs="Calibri"/>
          <w:color w:val="000000"/>
          <w:lang w:eastAsia="de-CH"/>
        </w:rPr>
        <w:t>. The easiest way to understand</w:t>
      </w:r>
      <w:r w:rsidR="00D16320">
        <w:rPr>
          <w:rFonts w:ascii="Calibri" w:eastAsia="Times New Roman" w:hAnsi="Calibri" w:cs="Calibri"/>
          <w:color w:val="000000"/>
          <w:lang w:eastAsia="de-CH"/>
        </w:rPr>
        <w:t xml:space="preserve"> this “mask”</w:t>
      </w:r>
      <w:r>
        <w:rPr>
          <w:rFonts w:ascii="Calibri" w:eastAsia="Times New Roman" w:hAnsi="Calibri" w:cs="Calibri"/>
          <w:color w:val="000000"/>
          <w:lang w:eastAsia="de-CH"/>
        </w:rPr>
        <w:t xml:space="preserve"> is to write </w:t>
      </w:r>
      <w:r w:rsidR="00D16320">
        <w:rPr>
          <w:rFonts w:ascii="Calibri" w:eastAsia="Times New Roman" w:hAnsi="Calibri" w:cs="Calibri"/>
          <w:color w:val="000000"/>
          <w:lang w:eastAsia="de-CH"/>
        </w:rPr>
        <w:t>it</w:t>
      </w:r>
      <w:r>
        <w:rPr>
          <w:rFonts w:ascii="Calibri" w:eastAsia="Times New Roman" w:hAnsi="Calibri" w:cs="Calibri"/>
          <w:color w:val="000000"/>
          <w:lang w:eastAsia="de-CH"/>
        </w:rPr>
        <w:t xml:space="preserve"> in binary format:</w:t>
      </w:r>
      <w:r w:rsidR="00157430">
        <w:rPr>
          <w:rFonts w:ascii="Calibri" w:eastAsia="Times New Roman" w:hAnsi="Calibri" w:cs="Calibri"/>
          <w:color w:val="000000"/>
          <w:lang w:eastAsia="de-CH"/>
        </w:rPr>
        <w:t xml:space="preserve"> A lot of zeros and a “1” for each GPIO you want to enable as a wake-up source</w:t>
      </w:r>
      <w:r w:rsidR="00DB09AD">
        <w:rPr>
          <w:rFonts w:ascii="Calibri" w:eastAsia="Times New Roman" w:hAnsi="Calibri" w:cs="Calibri"/>
          <w:color w:val="000000"/>
          <w:lang w:eastAsia="de-CH"/>
        </w:rPr>
        <w:t>. The numbering</w:t>
      </w:r>
      <w:r w:rsidR="00D16320">
        <w:rPr>
          <w:rFonts w:ascii="Calibri" w:eastAsia="Times New Roman" w:hAnsi="Calibri" w:cs="Calibri"/>
          <w:color w:val="000000"/>
          <w:lang w:eastAsia="de-CH"/>
        </w:rPr>
        <w:t>,</w:t>
      </w:r>
      <w:r w:rsidR="00DB09AD">
        <w:rPr>
          <w:rFonts w:ascii="Calibri" w:eastAsia="Times New Roman" w:hAnsi="Calibri" w:cs="Calibri"/>
          <w:color w:val="000000"/>
          <w:lang w:eastAsia="de-CH"/>
        </w:rPr>
        <w:t xml:space="preserve"> again</w:t>
      </w:r>
      <w:r w:rsidR="00D16320">
        <w:rPr>
          <w:rFonts w:ascii="Calibri" w:eastAsia="Times New Roman" w:hAnsi="Calibri" w:cs="Calibri"/>
          <w:color w:val="000000"/>
          <w:lang w:eastAsia="de-CH"/>
        </w:rPr>
        <w:t>,</w:t>
      </w:r>
      <w:r w:rsidR="00DB09AD">
        <w:rPr>
          <w:rFonts w:ascii="Calibri" w:eastAsia="Times New Roman" w:hAnsi="Calibri" w:cs="Calibri"/>
          <w:color w:val="000000"/>
          <w:lang w:eastAsia="de-CH"/>
        </w:rPr>
        <w:t xml:space="preserve"> is based on the normal GPIO numbering. To my knowledge, 8 pins, from GPIO32 to GPIO39 could be used, but GPIO37 and 38 are not available on the WROOM-32 module. So, we still have 6 pins left. </w:t>
      </w:r>
      <w:r w:rsidR="00532D9F">
        <w:rPr>
          <w:rFonts w:ascii="Calibri" w:eastAsia="Times New Roman" w:hAnsi="Calibri" w:cs="Calibri"/>
          <w:color w:val="000000"/>
          <w:lang w:eastAsia="de-CH"/>
        </w:rPr>
        <w:t>B</w:t>
      </w:r>
      <w:r w:rsidR="00877D1A">
        <w:rPr>
          <w:rFonts w:ascii="Calibri" w:eastAsia="Times New Roman" w:hAnsi="Calibri" w:cs="Calibri"/>
          <w:color w:val="000000"/>
          <w:lang w:eastAsia="de-CH"/>
        </w:rPr>
        <w:t>ecause the first pin available is GPIO3</w:t>
      </w:r>
      <w:r w:rsidR="00B75344">
        <w:rPr>
          <w:rFonts w:ascii="Calibri" w:eastAsia="Times New Roman" w:hAnsi="Calibri" w:cs="Calibri"/>
          <w:color w:val="000000"/>
          <w:lang w:eastAsia="de-CH"/>
        </w:rPr>
        <w:t>2</w:t>
      </w:r>
      <w:r w:rsidR="00532D9F">
        <w:rPr>
          <w:rFonts w:ascii="Calibri" w:eastAsia="Times New Roman" w:hAnsi="Calibri" w:cs="Calibri"/>
          <w:color w:val="000000"/>
          <w:lang w:eastAsia="de-CH"/>
        </w:rPr>
        <w:t xml:space="preserve">, the mask contains </w:t>
      </w:r>
      <w:r w:rsidR="00B75344">
        <w:rPr>
          <w:rFonts w:ascii="Calibri" w:eastAsia="Times New Roman" w:hAnsi="Calibri" w:cs="Calibri"/>
          <w:color w:val="000000"/>
          <w:lang w:eastAsia="de-CH"/>
        </w:rPr>
        <w:t>3</w:t>
      </w:r>
      <w:r w:rsidR="00756A4B">
        <w:rPr>
          <w:rFonts w:ascii="Calibri" w:eastAsia="Times New Roman" w:hAnsi="Calibri" w:cs="Calibri"/>
          <w:color w:val="000000"/>
          <w:lang w:eastAsia="de-CH"/>
        </w:rPr>
        <w:t>2</w:t>
      </w:r>
      <w:r w:rsidR="00B75344">
        <w:rPr>
          <w:rFonts w:ascii="Calibri" w:eastAsia="Times New Roman" w:hAnsi="Calibri" w:cs="Calibri"/>
          <w:color w:val="000000"/>
          <w:lang w:eastAsia="de-CH"/>
        </w:rPr>
        <w:t xml:space="preserve"> </w:t>
      </w:r>
      <w:r w:rsidR="00532D9F">
        <w:rPr>
          <w:rFonts w:ascii="Calibri" w:eastAsia="Times New Roman" w:hAnsi="Calibri" w:cs="Calibri"/>
          <w:color w:val="000000"/>
          <w:lang w:eastAsia="de-CH"/>
        </w:rPr>
        <w:t>times “0” on the right</w:t>
      </w:r>
      <w:r w:rsidR="00877D1A">
        <w:rPr>
          <w:rFonts w:ascii="Calibri" w:eastAsia="Times New Roman" w:hAnsi="Calibri" w:cs="Calibri"/>
          <w:color w:val="000000"/>
          <w:lang w:eastAsia="de-CH"/>
        </w:rPr>
        <w:t xml:space="preserve">. Then, for each enabled pin </w:t>
      </w:r>
      <w:r w:rsidR="00532D9F">
        <w:rPr>
          <w:rFonts w:ascii="Calibri" w:eastAsia="Times New Roman" w:hAnsi="Calibri" w:cs="Calibri"/>
          <w:color w:val="000000"/>
          <w:lang w:eastAsia="de-CH"/>
        </w:rPr>
        <w:t xml:space="preserve">we write </w:t>
      </w:r>
      <w:r w:rsidR="00877D1A">
        <w:rPr>
          <w:rFonts w:ascii="Calibri" w:eastAsia="Times New Roman" w:hAnsi="Calibri" w:cs="Calibri"/>
          <w:color w:val="000000"/>
          <w:lang w:eastAsia="de-CH"/>
        </w:rPr>
        <w:t>a “1”. If you do not want t</w:t>
      </w:r>
      <w:r w:rsidR="00F1153F">
        <w:rPr>
          <w:rFonts w:ascii="Calibri" w:eastAsia="Times New Roman" w:hAnsi="Calibri" w:cs="Calibri"/>
          <w:color w:val="000000"/>
          <w:lang w:eastAsia="de-CH"/>
        </w:rPr>
        <w:t>o</w:t>
      </w:r>
      <w:r w:rsidR="00877D1A">
        <w:rPr>
          <w:rFonts w:ascii="Calibri" w:eastAsia="Times New Roman" w:hAnsi="Calibri" w:cs="Calibri"/>
          <w:color w:val="000000"/>
          <w:lang w:eastAsia="de-CH"/>
        </w:rPr>
        <w:t xml:space="preserve"> use a particular GPIO </w:t>
      </w:r>
      <w:r w:rsidR="00532D9F">
        <w:rPr>
          <w:rFonts w:ascii="Calibri" w:eastAsia="Times New Roman" w:hAnsi="Calibri" w:cs="Calibri"/>
          <w:color w:val="000000"/>
          <w:lang w:eastAsia="de-CH"/>
        </w:rPr>
        <w:t>for</w:t>
      </w:r>
      <w:r w:rsidR="00877D1A">
        <w:rPr>
          <w:rFonts w:ascii="Calibri" w:eastAsia="Times New Roman" w:hAnsi="Calibri" w:cs="Calibri"/>
          <w:color w:val="000000"/>
          <w:lang w:eastAsia="de-CH"/>
        </w:rPr>
        <w:t xml:space="preserve"> wake-up, you have to write a “0” at this place.</w:t>
      </w:r>
      <w:r w:rsidR="00495FB0">
        <w:rPr>
          <w:rFonts w:ascii="Calibri" w:eastAsia="Times New Roman" w:hAnsi="Calibri" w:cs="Calibri"/>
          <w:color w:val="000000"/>
          <w:lang w:eastAsia="de-CH"/>
        </w:rPr>
        <w:t xml:space="preserve"> And in hexadecimal, this number is </w:t>
      </w:r>
      <w:r w:rsidR="00495FB0" w:rsidRPr="00495FB0">
        <w:rPr>
          <w:rFonts w:ascii="Calibri" w:eastAsia="Times New Roman" w:hAnsi="Calibri" w:cs="Calibri"/>
          <w:color w:val="000000"/>
          <w:lang w:eastAsia="de-CH"/>
        </w:rPr>
        <w:t>0xFF00000000</w:t>
      </w:r>
      <w:r w:rsidR="00495FB0">
        <w:rPr>
          <w:rFonts w:ascii="Calibri" w:eastAsia="Times New Roman" w:hAnsi="Calibri" w:cs="Calibri"/>
          <w:color w:val="000000"/>
          <w:lang w:eastAsia="de-CH"/>
        </w:rPr>
        <w:t>.</w:t>
      </w:r>
    </w:p>
    <w:p w:rsidR="000012A9" w:rsidRDefault="000012A9">
      <w:pPr>
        <w:rPr>
          <w:rFonts w:ascii="Calibri" w:eastAsia="Times New Roman" w:hAnsi="Calibri" w:cs="Calibri"/>
          <w:color w:val="000000"/>
          <w:lang w:eastAsia="de-CH"/>
        </w:rPr>
      </w:pPr>
      <w:r>
        <w:rPr>
          <w:rFonts w:ascii="Calibri" w:eastAsia="Times New Roman" w:hAnsi="Calibri" w:cs="Calibri"/>
          <w:color w:val="000000"/>
          <w:lang w:eastAsia="de-CH"/>
        </w:rPr>
        <w:t xml:space="preserve">The definition call </w:t>
      </w:r>
      <w:r w:rsidR="00B75344">
        <w:rPr>
          <w:rFonts w:ascii="Calibri" w:eastAsia="Times New Roman" w:hAnsi="Calibri" w:cs="Calibri"/>
          <w:color w:val="000000"/>
          <w:lang w:eastAsia="de-CH"/>
        </w:rPr>
        <w:t xml:space="preserve">for this mode </w:t>
      </w:r>
      <w:r>
        <w:rPr>
          <w:rFonts w:ascii="Calibri" w:eastAsia="Times New Roman" w:hAnsi="Calibri" w:cs="Calibri"/>
          <w:color w:val="000000"/>
          <w:lang w:eastAsia="de-CH"/>
        </w:rPr>
        <w:t xml:space="preserve">is </w:t>
      </w:r>
      <w:r w:rsidR="00B75344">
        <w:rPr>
          <w:rFonts w:ascii="Calibri" w:eastAsia="Times New Roman" w:hAnsi="Calibri" w:cs="Calibri"/>
          <w:color w:val="000000"/>
          <w:lang w:eastAsia="de-CH"/>
        </w:rPr>
        <w:t>like that</w:t>
      </w:r>
      <w:r>
        <w:rPr>
          <w:rFonts w:ascii="Calibri" w:eastAsia="Times New Roman" w:hAnsi="Calibri" w:cs="Calibri"/>
          <w:color w:val="000000"/>
          <w:lang w:eastAsia="de-CH"/>
        </w:rPr>
        <w:t xml:space="preserve">: </w:t>
      </w:r>
      <w:r w:rsidRPr="000012A9">
        <w:rPr>
          <w:rFonts w:ascii="Calibri" w:eastAsia="Times New Roman" w:hAnsi="Calibri" w:cs="Calibri"/>
          <w:color w:val="000000"/>
          <w:lang w:eastAsia="de-CH"/>
        </w:rPr>
        <w:t>esp_deep_sleep_enable_ext1_</w:t>
      </w:r>
      <w:proofErr w:type="gramStart"/>
      <w:r w:rsidRPr="000012A9">
        <w:rPr>
          <w:rFonts w:ascii="Calibri" w:eastAsia="Times New Roman" w:hAnsi="Calibri" w:cs="Calibri"/>
          <w:color w:val="000000"/>
          <w:lang w:eastAsia="de-CH"/>
        </w:rPr>
        <w:t>wakeup(</w:t>
      </w:r>
      <w:proofErr w:type="gramEnd"/>
      <w:r w:rsidRPr="000012A9">
        <w:rPr>
          <w:rFonts w:ascii="Calibri" w:eastAsia="Times New Roman" w:hAnsi="Calibri" w:cs="Calibri"/>
          <w:color w:val="000000"/>
          <w:lang w:eastAsia="de-CH"/>
        </w:rPr>
        <w:t>BUTTON_PIN_BIT</w:t>
      </w:r>
      <w:r>
        <w:rPr>
          <w:rFonts w:ascii="Calibri" w:eastAsia="Times New Roman" w:hAnsi="Calibri" w:cs="Calibri"/>
          <w:color w:val="000000"/>
          <w:lang w:eastAsia="de-CH"/>
        </w:rPr>
        <w:t>MASK, ESP_EXT1_WAKEUP_ANY_HIGH)</w:t>
      </w:r>
      <w:r w:rsidRPr="000012A9">
        <w:rPr>
          <w:rFonts w:ascii="Calibri" w:eastAsia="Times New Roman" w:hAnsi="Calibri" w:cs="Calibri"/>
          <w:color w:val="000000"/>
          <w:lang w:eastAsia="de-CH"/>
        </w:rPr>
        <w:t>;</w:t>
      </w:r>
    </w:p>
    <w:p w:rsidR="00F1153F" w:rsidRDefault="00F1153F">
      <w:pPr>
        <w:rPr>
          <w:rFonts w:ascii="Calibri" w:eastAsia="Times New Roman" w:hAnsi="Calibri" w:cs="Calibri"/>
          <w:color w:val="000000"/>
          <w:lang w:eastAsia="de-CH"/>
        </w:rPr>
      </w:pPr>
      <w:r>
        <w:rPr>
          <w:rFonts w:ascii="Calibri" w:eastAsia="Times New Roman" w:hAnsi="Calibri" w:cs="Calibri"/>
          <w:color w:val="000000"/>
          <w:lang w:eastAsia="de-CH"/>
        </w:rPr>
        <w:lastRenderedPageBreak/>
        <w:t xml:space="preserve">After wake-up, </w:t>
      </w:r>
      <w:r w:rsidR="00532D9F">
        <w:rPr>
          <w:rFonts w:ascii="Calibri" w:eastAsia="Times New Roman" w:hAnsi="Calibri" w:cs="Calibri"/>
          <w:color w:val="000000"/>
          <w:lang w:eastAsia="de-CH"/>
        </w:rPr>
        <w:t xml:space="preserve">you see the source of the wake-up and </w:t>
      </w:r>
      <w:r>
        <w:rPr>
          <w:rFonts w:ascii="Calibri" w:eastAsia="Times New Roman" w:hAnsi="Calibri" w:cs="Calibri"/>
          <w:color w:val="000000"/>
          <w:lang w:eastAsia="de-CH"/>
        </w:rPr>
        <w:t>you can c</w:t>
      </w:r>
      <w:r w:rsidR="00B75344">
        <w:rPr>
          <w:rFonts w:ascii="Calibri" w:eastAsia="Times New Roman" w:hAnsi="Calibri" w:cs="Calibri"/>
          <w:color w:val="000000"/>
          <w:lang w:eastAsia="de-CH"/>
        </w:rPr>
        <w:t>heck, which pin was used</w:t>
      </w:r>
      <w:r>
        <w:rPr>
          <w:rFonts w:ascii="Calibri" w:eastAsia="Times New Roman" w:hAnsi="Calibri" w:cs="Calibri"/>
          <w:color w:val="000000"/>
          <w:lang w:eastAsia="de-CH"/>
        </w:rPr>
        <w:t xml:space="preserve">. The corresponding call is: </w:t>
      </w:r>
    </w:p>
    <w:p w:rsidR="00877D1A" w:rsidRDefault="00F1153F">
      <w:pPr>
        <w:rPr>
          <w:rFonts w:ascii="Calibri" w:eastAsia="Times New Roman" w:hAnsi="Calibri" w:cs="Calibri"/>
          <w:color w:val="000000"/>
          <w:lang w:eastAsia="de-CH"/>
        </w:rPr>
      </w:pPr>
      <w:proofErr w:type="spellStart"/>
      <w:r w:rsidRPr="00F1153F">
        <w:rPr>
          <w:rFonts w:ascii="Calibri" w:eastAsia="Times New Roman" w:hAnsi="Calibri" w:cs="Calibri"/>
          <w:color w:val="000000"/>
          <w:lang w:eastAsia="de-CH"/>
        </w:rPr>
        <w:t>esp_deep_sleep_get_wakeup_</w:t>
      </w:r>
      <w:proofErr w:type="gramStart"/>
      <w:r w:rsidRPr="00F1153F">
        <w:rPr>
          <w:rFonts w:ascii="Calibri" w:eastAsia="Times New Roman" w:hAnsi="Calibri" w:cs="Calibri"/>
          <w:color w:val="000000"/>
          <w:lang w:eastAsia="de-CH"/>
        </w:rPr>
        <w:t>cause</w:t>
      </w:r>
      <w:proofErr w:type="spellEnd"/>
      <w:r w:rsidRPr="00F1153F">
        <w:rPr>
          <w:rFonts w:ascii="Calibri" w:eastAsia="Times New Roman" w:hAnsi="Calibri" w:cs="Calibri"/>
          <w:color w:val="000000"/>
          <w:lang w:eastAsia="de-CH"/>
        </w:rPr>
        <w:t>(</w:t>
      </w:r>
      <w:proofErr w:type="gramEnd"/>
      <w:r w:rsidRPr="00F1153F">
        <w:rPr>
          <w:rFonts w:ascii="Calibri" w:eastAsia="Times New Roman" w:hAnsi="Calibri" w:cs="Calibri"/>
          <w:color w:val="000000"/>
          <w:lang w:eastAsia="de-CH"/>
        </w:rPr>
        <w:t>)</w:t>
      </w:r>
      <w:r>
        <w:rPr>
          <w:rFonts w:ascii="Calibri" w:eastAsia="Times New Roman" w:hAnsi="Calibri" w:cs="Calibri"/>
          <w:color w:val="000000"/>
          <w:lang w:eastAsia="de-CH"/>
        </w:rPr>
        <w:t>; Pay attention: The return value is a 64 bit integer and cannot be printed directly</w:t>
      </w:r>
      <w:r w:rsidR="00532D9F">
        <w:rPr>
          <w:rFonts w:ascii="Calibri" w:eastAsia="Times New Roman" w:hAnsi="Calibri" w:cs="Calibri"/>
          <w:color w:val="000000"/>
          <w:lang w:eastAsia="de-CH"/>
        </w:rPr>
        <w:t xml:space="preserve"> in the Arduino IDE</w:t>
      </w:r>
      <w:r>
        <w:rPr>
          <w:rFonts w:ascii="Calibri" w:eastAsia="Times New Roman" w:hAnsi="Calibri" w:cs="Calibri"/>
          <w:color w:val="000000"/>
          <w:lang w:eastAsia="de-CH"/>
        </w:rPr>
        <w:t xml:space="preserve">. You have to “cast” it into a </w:t>
      </w:r>
      <w:proofErr w:type="gramStart"/>
      <w:r>
        <w:rPr>
          <w:rFonts w:ascii="Calibri" w:eastAsia="Times New Roman" w:hAnsi="Calibri" w:cs="Calibri"/>
          <w:color w:val="000000"/>
          <w:lang w:eastAsia="de-CH"/>
        </w:rPr>
        <w:t>32 bit</w:t>
      </w:r>
      <w:proofErr w:type="gramEnd"/>
      <w:r>
        <w:rPr>
          <w:rFonts w:ascii="Calibri" w:eastAsia="Times New Roman" w:hAnsi="Calibri" w:cs="Calibri"/>
          <w:color w:val="000000"/>
          <w:lang w:eastAsia="de-CH"/>
        </w:rPr>
        <w:t xml:space="preserve"> integer for printing.</w:t>
      </w:r>
      <w:r w:rsidR="000012A9">
        <w:rPr>
          <w:rFonts w:ascii="Calibri" w:eastAsia="Times New Roman" w:hAnsi="Calibri" w:cs="Calibri"/>
          <w:color w:val="000000"/>
          <w:lang w:eastAsia="de-CH"/>
        </w:rPr>
        <w:t xml:space="preserve"> The result is shown here:</w:t>
      </w:r>
    </w:p>
    <w:p w:rsidR="005165DF" w:rsidRDefault="00532D9F">
      <w:pPr>
        <w:rPr>
          <w:rFonts w:ascii="Calibri" w:eastAsia="Times New Roman" w:hAnsi="Calibri" w:cs="Calibri"/>
          <w:color w:val="000000"/>
          <w:lang w:eastAsia="de-CH"/>
        </w:rPr>
      </w:pPr>
      <w:r>
        <w:rPr>
          <w:rFonts w:ascii="Calibri" w:eastAsia="Times New Roman" w:hAnsi="Calibri" w:cs="Calibri"/>
          <w:color w:val="000000"/>
          <w:lang w:eastAsia="de-CH"/>
        </w:rPr>
        <w:t>A</w:t>
      </w:r>
      <w:r w:rsidR="00495FB0">
        <w:rPr>
          <w:rFonts w:ascii="Calibri" w:eastAsia="Times New Roman" w:hAnsi="Calibri" w:cs="Calibri"/>
          <w:color w:val="000000"/>
          <w:lang w:eastAsia="de-CH"/>
        </w:rPr>
        <w:t>nd with this information, you</w:t>
      </w:r>
      <w:r>
        <w:rPr>
          <w:rFonts w:ascii="Calibri" w:eastAsia="Times New Roman" w:hAnsi="Calibri" w:cs="Calibri"/>
          <w:color w:val="000000"/>
          <w:lang w:eastAsia="de-CH"/>
        </w:rPr>
        <w:t>r ESP32</w:t>
      </w:r>
      <w:r w:rsidR="00495FB0">
        <w:rPr>
          <w:rFonts w:ascii="Calibri" w:eastAsia="Times New Roman" w:hAnsi="Calibri" w:cs="Calibri"/>
          <w:color w:val="000000"/>
          <w:lang w:eastAsia="de-CH"/>
        </w:rPr>
        <w:t xml:space="preserve"> can decide if you </w:t>
      </w:r>
      <w:r>
        <w:rPr>
          <w:rFonts w:ascii="Calibri" w:eastAsia="Times New Roman" w:hAnsi="Calibri" w:cs="Calibri"/>
          <w:color w:val="000000"/>
          <w:lang w:eastAsia="de-CH"/>
        </w:rPr>
        <w:t>pressed the button</w:t>
      </w:r>
      <w:r w:rsidR="00495FB0">
        <w:rPr>
          <w:rFonts w:ascii="Calibri" w:eastAsia="Times New Roman" w:hAnsi="Calibri" w:cs="Calibri"/>
          <w:color w:val="000000"/>
          <w:lang w:eastAsia="de-CH"/>
        </w:rPr>
        <w:t xml:space="preserve"> to order t</w:t>
      </w:r>
      <w:r w:rsidR="00B75344">
        <w:rPr>
          <w:rFonts w:ascii="Calibri" w:eastAsia="Times New Roman" w:hAnsi="Calibri" w:cs="Calibri"/>
          <w:color w:val="000000"/>
          <w:lang w:eastAsia="de-CH"/>
        </w:rPr>
        <w:t>oilet paper or a bottle of wine</w:t>
      </w:r>
      <w:r w:rsidR="00495FB0">
        <w:rPr>
          <w:rFonts w:ascii="Calibri" w:eastAsia="Times New Roman" w:hAnsi="Calibri" w:cs="Calibri"/>
          <w:color w:val="000000"/>
          <w:lang w:eastAsia="de-CH"/>
        </w:rPr>
        <w:t>…</w:t>
      </w:r>
    </w:p>
    <w:p w:rsidR="00495FB0" w:rsidRDefault="00B75344">
      <w:pPr>
        <w:rPr>
          <w:rFonts w:ascii="Calibri" w:eastAsia="Times New Roman" w:hAnsi="Calibri" w:cs="Calibri"/>
          <w:color w:val="000000"/>
          <w:lang w:eastAsia="de-CH"/>
        </w:rPr>
      </w:pPr>
      <w:r>
        <w:rPr>
          <w:rFonts w:ascii="Calibri" w:eastAsia="Times New Roman" w:hAnsi="Calibri" w:cs="Calibri"/>
          <w:color w:val="000000"/>
          <w:lang w:eastAsia="de-CH"/>
        </w:rPr>
        <w:t xml:space="preserve">So </w:t>
      </w:r>
      <w:proofErr w:type="gramStart"/>
      <w:r>
        <w:rPr>
          <w:rFonts w:ascii="Calibri" w:eastAsia="Times New Roman" w:hAnsi="Calibri" w:cs="Calibri"/>
          <w:color w:val="000000"/>
          <w:lang w:eastAsia="de-CH"/>
        </w:rPr>
        <w:t>far</w:t>
      </w:r>
      <w:r w:rsidR="006A5DC5">
        <w:rPr>
          <w:rFonts w:ascii="Calibri" w:eastAsia="Times New Roman" w:hAnsi="Calibri" w:cs="Calibri"/>
          <w:color w:val="000000"/>
          <w:lang w:eastAsia="de-CH"/>
        </w:rPr>
        <w:t xml:space="preserve"> </w:t>
      </w:r>
      <w:r>
        <w:rPr>
          <w:rFonts w:ascii="Calibri" w:eastAsia="Times New Roman" w:hAnsi="Calibri" w:cs="Calibri"/>
          <w:color w:val="000000"/>
          <w:lang w:eastAsia="de-CH"/>
        </w:rPr>
        <w:t>,</w:t>
      </w:r>
      <w:proofErr w:type="gramEnd"/>
      <w:r>
        <w:rPr>
          <w:rFonts w:ascii="Calibri" w:eastAsia="Times New Roman" w:hAnsi="Calibri" w:cs="Calibri"/>
          <w:color w:val="000000"/>
          <w:lang w:eastAsia="de-CH"/>
        </w:rPr>
        <w:t xml:space="preserve"> w</w:t>
      </w:r>
      <w:r w:rsidR="00495FB0">
        <w:rPr>
          <w:rFonts w:ascii="Calibri" w:eastAsia="Times New Roman" w:hAnsi="Calibri" w:cs="Calibri"/>
          <w:color w:val="000000"/>
          <w:lang w:eastAsia="de-CH"/>
        </w:rPr>
        <w:t>e covered two of the three wake-up sources. The last</w:t>
      </w:r>
      <w:r w:rsidR="00532D9F">
        <w:rPr>
          <w:rFonts w:ascii="Calibri" w:eastAsia="Times New Roman" w:hAnsi="Calibri" w:cs="Calibri"/>
          <w:color w:val="000000"/>
          <w:lang w:eastAsia="de-CH"/>
        </w:rPr>
        <w:t xml:space="preserve"> one</w:t>
      </w:r>
      <w:r w:rsidR="00495FB0">
        <w:rPr>
          <w:rFonts w:ascii="Calibri" w:eastAsia="Times New Roman" w:hAnsi="Calibri" w:cs="Calibri"/>
          <w:color w:val="000000"/>
          <w:lang w:eastAsia="de-CH"/>
        </w:rPr>
        <w:t xml:space="preserve"> is the touch wake-up. </w:t>
      </w:r>
      <w:proofErr w:type="gramStart"/>
      <w:r w:rsidR="00495FB0">
        <w:rPr>
          <w:rFonts w:ascii="Calibri" w:eastAsia="Times New Roman" w:hAnsi="Calibri" w:cs="Calibri"/>
          <w:color w:val="000000"/>
          <w:lang w:eastAsia="de-CH"/>
        </w:rPr>
        <w:t>Also</w:t>
      </w:r>
      <w:proofErr w:type="gramEnd"/>
      <w:r w:rsidR="00495FB0">
        <w:rPr>
          <w:rFonts w:ascii="Calibri" w:eastAsia="Times New Roman" w:hAnsi="Calibri" w:cs="Calibri"/>
          <w:color w:val="000000"/>
          <w:lang w:eastAsia="de-CH"/>
        </w:rPr>
        <w:t xml:space="preserve"> this wake-up works </w:t>
      </w:r>
      <w:r w:rsidR="00827301">
        <w:rPr>
          <w:rFonts w:ascii="Calibri" w:eastAsia="Times New Roman" w:hAnsi="Calibri" w:cs="Calibri"/>
          <w:color w:val="000000"/>
          <w:lang w:eastAsia="de-CH"/>
        </w:rPr>
        <w:t xml:space="preserve">somehow </w:t>
      </w:r>
      <w:r w:rsidR="00495FB0">
        <w:rPr>
          <w:rFonts w:ascii="Calibri" w:eastAsia="Times New Roman" w:hAnsi="Calibri" w:cs="Calibri"/>
          <w:color w:val="000000"/>
          <w:lang w:eastAsia="de-CH"/>
        </w:rPr>
        <w:t>similar</w:t>
      </w:r>
      <w:r w:rsidR="00827301">
        <w:rPr>
          <w:rFonts w:ascii="Calibri" w:eastAsia="Times New Roman" w:hAnsi="Calibri" w:cs="Calibri"/>
          <w:color w:val="000000"/>
          <w:lang w:eastAsia="de-CH"/>
        </w:rPr>
        <w:t xml:space="preserve">. </w:t>
      </w:r>
      <w:r w:rsidR="00532D9F">
        <w:rPr>
          <w:rFonts w:ascii="Calibri" w:eastAsia="Times New Roman" w:hAnsi="Calibri" w:cs="Calibri"/>
          <w:color w:val="000000"/>
          <w:lang w:eastAsia="de-CH"/>
        </w:rPr>
        <w:t>T</w:t>
      </w:r>
      <w:r w:rsidR="00827301">
        <w:rPr>
          <w:rFonts w:ascii="Calibri" w:eastAsia="Times New Roman" w:hAnsi="Calibri" w:cs="Calibri"/>
          <w:color w:val="000000"/>
          <w:lang w:eastAsia="de-CH"/>
        </w:rPr>
        <w:t>he deep sleep is started with the same command, and after deep-sleep, the</w:t>
      </w:r>
      <w:r w:rsidR="00495FB0">
        <w:rPr>
          <w:rFonts w:ascii="Calibri" w:eastAsia="Times New Roman" w:hAnsi="Calibri" w:cs="Calibri"/>
          <w:color w:val="000000"/>
          <w:lang w:eastAsia="de-CH"/>
        </w:rPr>
        <w:t xml:space="preserve"> </w:t>
      </w:r>
      <w:r w:rsidR="00827301">
        <w:rPr>
          <w:rFonts w:ascii="Calibri" w:eastAsia="Times New Roman" w:hAnsi="Calibri" w:cs="Calibri"/>
          <w:color w:val="000000"/>
          <w:lang w:eastAsia="de-CH"/>
        </w:rPr>
        <w:t xml:space="preserve">ESP32 </w:t>
      </w:r>
      <w:r w:rsidR="00532D9F">
        <w:rPr>
          <w:rFonts w:ascii="Calibri" w:eastAsia="Times New Roman" w:hAnsi="Calibri" w:cs="Calibri"/>
          <w:color w:val="000000"/>
          <w:lang w:eastAsia="de-CH"/>
        </w:rPr>
        <w:t xml:space="preserve">also </w:t>
      </w:r>
      <w:r w:rsidR="00827301">
        <w:rPr>
          <w:rFonts w:ascii="Calibri" w:eastAsia="Times New Roman" w:hAnsi="Calibri" w:cs="Calibri"/>
          <w:color w:val="000000"/>
          <w:lang w:eastAsia="de-CH"/>
        </w:rPr>
        <w:t xml:space="preserve">starts with the execution of </w:t>
      </w:r>
      <w:proofErr w:type="gramStart"/>
      <w:r w:rsidR="00827301">
        <w:rPr>
          <w:rFonts w:ascii="Calibri" w:eastAsia="Times New Roman" w:hAnsi="Calibri" w:cs="Calibri"/>
          <w:color w:val="000000"/>
          <w:lang w:eastAsia="de-CH"/>
        </w:rPr>
        <w:t>setup(</w:t>
      </w:r>
      <w:proofErr w:type="gramEnd"/>
      <w:r w:rsidR="00827301">
        <w:rPr>
          <w:rFonts w:ascii="Calibri" w:eastAsia="Times New Roman" w:hAnsi="Calibri" w:cs="Calibri"/>
          <w:color w:val="000000"/>
          <w:lang w:eastAsia="de-CH"/>
        </w:rPr>
        <w:t>).</w:t>
      </w:r>
    </w:p>
    <w:p w:rsidR="00827301" w:rsidRDefault="00827301">
      <w:pPr>
        <w:rPr>
          <w:rFonts w:ascii="Calibri" w:eastAsia="Times New Roman" w:hAnsi="Calibri" w:cs="Calibri"/>
          <w:color w:val="000000"/>
          <w:lang w:eastAsia="de-CH"/>
        </w:rPr>
      </w:pPr>
      <w:r>
        <w:rPr>
          <w:rFonts w:ascii="Calibri" w:eastAsia="Times New Roman" w:hAnsi="Calibri" w:cs="Calibri"/>
          <w:color w:val="000000"/>
          <w:lang w:eastAsia="de-CH"/>
        </w:rPr>
        <w:t xml:space="preserve">The definition of the touch pin, however is different: This source uses </w:t>
      </w:r>
      <w:proofErr w:type="spellStart"/>
      <w:proofErr w:type="gramStart"/>
      <w:r>
        <w:rPr>
          <w:rFonts w:ascii="Calibri" w:eastAsia="Times New Roman" w:hAnsi="Calibri" w:cs="Calibri"/>
          <w:color w:val="000000"/>
          <w:lang w:eastAsia="de-CH"/>
        </w:rPr>
        <w:t>touchInterrupts</w:t>
      </w:r>
      <w:proofErr w:type="spellEnd"/>
      <w:r w:rsidR="0075456A">
        <w:rPr>
          <w:rFonts w:ascii="Calibri" w:eastAsia="Times New Roman" w:hAnsi="Calibri" w:cs="Calibri"/>
          <w:color w:val="000000"/>
          <w:lang w:eastAsia="de-CH"/>
        </w:rPr>
        <w:t>(</w:t>
      </w:r>
      <w:proofErr w:type="gramEnd"/>
      <w:r w:rsidR="0075456A">
        <w:rPr>
          <w:rFonts w:ascii="Calibri" w:eastAsia="Times New Roman" w:hAnsi="Calibri" w:cs="Calibri"/>
          <w:color w:val="000000"/>
          <w:lang w:eastAsia="de-CH"/>
        </w:rPr>
        <w:t>)</w:t>
      </w:r>
      <w:r>
        <w:rPr>
          <w:rFonts w:ascii="Calibri" w:eastAsia="Times New Roman" w:hAnsi="Calibri" w:cs="Calibri"/>
          <w:color w:val="000000"/>
          <w:lang w:eastAsia="de-CH"/>
        </w:rPr>
        <w:t xml:space="preserve"> and you attach the interrupt of each touch sensor you want to use to a “callback function”. If you do not attach the interrupt, this sensor is inactive. In addition, you have to enable touch pad wakeups.</w:t>
      </w:r>
    </w:p>
    <w:p w:rsidR="00827301" w:rsidRDefault="00827301">
      <w:pPr>
        <w:rPr>
          <w:rFonts w:ascii="Calibri" w:eastAsia="Times New Roman" w:hAnsi="Calibri" w:cs="Calibri"/>
          <w:color w:val="000000"/>
          <w:lang w:eastAsia="de-CH"/>
        </w:rPr>
      </w:pPr>
      <w:r>
        <w:rPr>
          <w:rFonts w:ascii="Calibri" w:eastAsia="Times New Roman" w:hAnsi="Calibri" w:cs="Calibri"/>
          <w:color w:val="000000"/>
          <w:lang w:eastAsia="de-CH"/>
        </w:rPr>
        <w:t>Now, you can use the touch sensors of my last video to wake-up the ESP32 with a touch of a finger.</w:t>
      </w:r>
      <w:r w:rsidR="00F93392">
        <w:rPr>
          <w:rFonts w:ascii="Calibri" w:eastAsia="Times New Roman" w:hAnsi="Calibri" w:cs="Calibri"/>
          <w:color w:val="000000"/>
          <w:lang w:eastAsia="de-CH"/>
        </w:rPr>
        <w:t xml:space="preserve"> Cool.</w:t>
      </w:r>
    </w:p>
    <w:p w:rsidR="005165DF" w:rsidRDefault="0075456A">
      <w:pPr>
        <w:rPr>
          <w:rFonts w:ascii="Calibri" w:eastAsia="Times New Roman" w:hAnsi="Calibri" w:cs="Calibri"/>
          <w:color w:val="000000"/>
          <w:lang w:eastAsia="de-CH"/>
        </w:rPr>
      </w:pPr>
      <w:r>
        <w:rPr>
          <w:rFonts w:ascii="Calibri" w:eastAsia="Times New Roman" w:hAnsi="Calibri" w:cs="Calibri"/>
          <w:color w:val="000000"/>
          <w:lang w:eastAsia="de-CH"/>
        </w:rPr>
        <w:t>Summarized,</w:t>
      </w:r>
    </w:p>
    <w:p w:rsidR="0075456A" w:rsidRDefault="0075456A" w:rsidP="0075456A">
      <w:pPr>
        <w:pStyle w:val="Listenabsatz"/>
        <w:numPr>
          <w:ilvl w:val="0"/>
          <w:numId w:val="1"/>
        </w:numPr>
      </w:pPr>
      <w:r>
        <w:t>We were able to deep-sleep the ESP32</w:t>
      </w:r>
      <w:r w:rsidR="00532D9F">
        <w:t xml:space="preserve"> to save lots of power for our </w:t>
      </w:r>
      <w:proofErr w:type="gramStart"/>
      <w:r w:rsidR="00532D9F">
        <w:t>battery operated</w:t>
      </w:r>
      <w:proofErr w:type="gramEnd"/>
      <w:r w:rsidR="00532D9F">
        <w:t xml:space="preserve"> devices</w:t>
      </w:r>
    </w:p>
    <w:p w:rsidR="0075456A" w:rsidRDefault="0075456A" w:rsidP="0075456A">
      <w:pPr>
        <w:pStyle w:val="Listenabsatz"/>
        <w:numPr>
          <w:ilvl w:val="0"/>
          <w:numId w:val="1"/>
        </w:numPr>
      </w:pPr>
      <w:r>
        <w:t>We were able to use three out of four sources for wake-up:</w:t>
      </w:r>
    </w:p>
    <w:p w:rsidR="0075456A" w:rsidRDefault="0075456A" w:rsidP="0075456A">
      <w:pPr>
        <w:pStyle w:val="Listenabsatz"/>
        <w:numPr>
          <w:ilvl w:val="1"/>
          <w:numId w:val="1"/>
        </w:numPr>
      </w:pPr>
      <w:r>
        <w:t xml:space="preserve">The timer </w:t>
      </w:r>
    </w:p>
    <w:p w:rsidR="0075456A" w:rsidRDefault="0075456A" w:rsidP="0075456A">
      <w:pPr>
        <w:pStyle w:val="Listenabsatz"/>
        <w:numPr>
          <w:ilvl w:val="1"/>
          <w:numId w:val="1"/>
        </w:numPr>
      </w:pPr>
      <w:r>
        <w:t xml:space="preserve">Two possibilities of external </w:t>
      </w:r>
      <w:r w:rsidR="00532D9F">
        <w:t>w</w:t>
      </w:r>
      <w:r>
        <w:t>ake</w:t>
      </w:r>
      <w:r w:rsidR="00532D9F">
        <w:t>-</w:t>
      </w:r>
      <w:r>
        <w:t>ups</w:t>
      </w:r>
    </w:p>
    <w:p w:rsidR="0075456A" w:rsidRDefault="0075456A" w:rsidP="0075456A">
      <w:pPr>
        <w:pStyle w:val="Listenabsatz"/>
        <w:numPr>
          <w:ilvl w:val="1"/>
          <w:numId w:val="1"/>
        </w:numPr>
      </w:pPr>
      <w:r>
        <w:t>Touch pads</w:t>
      </w:r>
    </w:p>
    <w:p w:rsidR="0075456A" w:rsidRDefault="0075456A" w:rsidP="0075456A">
      <w:pPr>
        <w:pStyle w:val="Listenabsatz"/>
        <w:numPr>
          <w:ilvl w:val="0"/>
          <w:numId w:val="1"/>
        </w:numPr>
      </w:pPr>
      <w:r>
        <w:t xml:space="preserve">We looked at the datasheet and saw, that the deep-sleep current should be around 150 </w:t>
      </w:r>
      <w:r>
        <w:rPr>
          <w:rFonts w:cstheme="minorHAnsi"/>
        </w:rPr>
        <w:t>µ</w:t>
      </w:r>
      <w:r>
        <w:t>A</w:t>
      </w:r>
    </w:p>
    <w:p w:rsidR="00D16320" w:rsidRDefault="0075456A" w:rsidP="00D16320">
      <w:pPr>
        <w:pStyle w:val="Listenabsatz"/>
        <w:numPr>
          <w:ilvl w:val="0"/>
          <w:numId w:val="1"/>
        </w:numPr>
      </w:pPr>
      <w:r>
        <w:t>We discovered, that not all ESP-32 pins are available on the WROOM-32 module, and some are named strangely</w:t>
      </w:r>
    </w:p>
    <w:p w:rsidR="00D16320" w:rsidRDefault="00D16320" w:rsidP="00D16320">
      <w:pPr>
        <w:pStyle w:val="Listenabsatz"/>
        <w:numPr>
          <w:ilvl w:val="0"/>
          <w:numId w:val="1"/>
        </w:numPr>
      </w:pPr>
      <w:r>
        <w:t xml:space="preserve">By chance, we discovered how simple it is to use </w:t>
      </w:r>
      <w:r w:rsidR="00532D9F">
        <w:t>RTC memory which survives deep-s</w:t>
      </w:r>
      <w:r>
        <w:t>leep</w:t>
      </w:r>
    </w:p>
    <w:p w:rsidR="00776FCE" w:rsidRDefault="00776FCE" w:rsidP="0075456A">
      <w:pPr>
        <w:pStyle w:val="Listenabsatz"/>
        <w:numPr>
          <w:ilvl w:val="0"/>
          <w:numId w:val="1"/>
        </w:numPr>
      </w:pPr>
      <w:r>
        <w:t xml:space="preserve">And we discovered, that we </w:t>
      </w:r>
      <w:r w:rsidR="00532D9F">
        <w:t>can</w:t>
      </w:r>
      <w:r>
        <w:t xml:space="preserve"> deep-sleep the ESP32 for years, not on</w:t>
      </w:r>
      <w:r w:rsidR="00D16320">
        <w:t>ly for an hour like the ESP8266</w:t>
      </w:r>
    </w:p>
    <w:p w:rsidR="0075456A" w:rsidRPr="0075456A" w:rsidRDefault="0075456A" w:rsidP="0075456A">
      <w:pPr>
        <w:rPr>
          <w:rFonts w:ascii="Calibri" w:eastAsia="Times New Roman" w:hAnsi="Calibri" w:cs="Calibri"/>
          <w:color w:val="000000"/>
          <w:lang w:eastAsia="de-CH"/>
        </w:rPr>
      </w:pPr>
      <w:r>
        <w:rPr>
          <w:rFonts w:ascii="Calibri" w:eastAsia="Times New Roman" w:hAnsi="Calibri" w:cs="Calibri"/>
          <w:color w:val="000000"/>
          <w:lang w:eastAsia="de-CH"/>
        </w:rPr>
        <w:t xml:space="preserve">In a later video, we will then measure the real current used by the WROOM-32 module including the flash </w:t>
      </w:r>
      <w:r w:rsidR="00532D9F">
        <w:rPr>
          <w:rFonts w:ascii="Calibri" w:eastAsia="Times New Roman" w:hAnsi="Calibri" w:cs="Calibri"/>
          <w:color w:val="000000"/>
          <w:lang w:eastAsia="de-CH"/>
        </w:rPr>
        <w:t xml:space="preserve">chip </w:t>
      </w:r>
      <w:r>
        <w:rPr>
          <w:rFonts w:ascii="Calibri" w:eastAsia="Times New Roman" w:hAnsi="Calibri" w:cs="Calibri"/>
          <w:color w:val="000000"/>
          <w:lang w:eastAsia="de-CH"/>
        </w:rPr>
        <w:t>and all other parts.</w:t>
      </w:r>
    </w:p>
    <w:p w:rsidR="00A82F04" w:rsidRDefault="005F7DEC">
      <w:r>
        <w:t>I hope, this video was useful o</w:t>
      </w:r>
      <w:r w:rsidR="00A82F04">
        <w:t>r at least interesting for you. If true, then like. Bye</w:t>
      </w:r>
    </w:p>
    <w:p w:rsidR="00AB7177" w:rsidRDefault="00AB7177"/>
    <w:p w:rsidR="008A4EE9" w:rsidRDefault="008A4EE9"/>
    <w:p w:rsidR="008A4EE9" w:rsidRDefault="008A4EE9" w:rsidP="008A4EE9">
      <w:bookmarkStart w:id="0" w:name="_GoBack"/>
      <w:r>
        <w:t xml:space="preserve">In this </w:t>
      </w:r>
      <w:r w:rsidR="00242245">
        <w:t>video,</w:t>
      </w:r>
      <w:r>
        <w:t xml:space="preserve"> we</w:t>
      </w:r>
      <w:r>
        <w:t xml:space="preserve"> look into the </w:t>
      </w:r>
      <w:r w:rsidR="00242245">
        <w:t>deep-sleep functionality if the</w:t>
      </w:r>
      <w:r>
        <w:t xml:space="preserve"> ESP32, </w:t>
      </w:r>
      <w:r>
        <w:t xml:space="preserve">and </w:t>
      </w:r>
      <w:r>
        <w:t>we are interested if and how the deep sleep works, especially because the ESP32 has a so-called ultra-low power coprocessor. This fact promises new possibilities.</w:t>
      </w:r>
    </w:p>
    <w:p w:rsidR="008A4EE9" w:rsidRDefault="008A4EE9" w:rsidP="008A4EE9">
      <w:pPr>
        <w:pStyle w:val="Listenabsatz"/>
        <w:numPr>
          <w:ilvl w:val="0"/>
          <w:numId w:val="1"/>
        </w:numPr>
      </w:pPr>
      <w:r>
        <w:t xml:space="preserve">We </w:t>
      </w:r>
      <w:r>
        <w:t>will</w:t>
      </w:r>
      <w:r>
        <w:t xml:space="preserve"> deep-sleep the ESP32 to save lots of power for our </w:t>
      </w:r>
      <w:r w:rsidR="00242245">
        <w:t>battery-operated</w:t>
      </w:r>
      <w:r>
        <w:t xml:space="preserve"> devices</w:t>
      </w:r>
    </w:p>
    <w:p w:rsidR="008A4EE9" w:rsidRDefault="008A4EE9" w:rsidP="008A4EE9">
      <w:pPr>
        <w:pStyle w:val="Listenabsatz"/>
        <w:numPr>
          <w:ilvl w:val="0"/>
          <w:numId w:val="1"/>
        </w:numPr>
      </w:pPr>
      <w:r>
        <w:t xml:space="preserve">We </w:t>
      </w:r>
      <w:r>
        <w:t>will</w:t>
      </w:r>
      <w:r>
        <w:t xml:space="preserve"> use three out of four sources for wake-up:</w:t>
      </w:r>
    </w:p>
    <w:p w:rsidR="008A4EE9" w:rsidRDefault="008A4EE9" w:rsidP="008A4EE9">
      <w:pPr>
        <w:pStyle w:val="Listenabsatz"/>
        <w:numPr>
          <w:ilvl w:val="1"/>
          <w:numId w:val="1"/>
        </w:numPr>
      </w:pPr>
      <w:r>
        <w:t xml:space="preserve">The timer </w:t>
      </w:r>
    </w:p>
    <w:p w:rsidR="008A4EE9" w:rsidRDefault="008A4EE9" w:rsidP="008A4EE9">
      <w:pPr>
        <w:pStyle w:val="Listenabsatz"/>
        <w:numPr>
          <w:ilvl w:val="1"/>
          <w:numId w:val="1"/>
        </w:numPr>
      </w:pPr>
      <w:r>
        <w:t>Two possibilities of external wake-ups</w:t>
      </w:r>
    </w:p>
    <w:p w:rsidR="008A4EE9" w:rsidRDefault="008A4EE9" w:rsidP="008A4EE9">
      <w:pPr>
        <w:pStyle w:val="Listenabsatz"/>
        <w:numPr>
          <w:ilvl w:val="1"/>
          <w:numId w:val="1"/>
        </w:numPr>
      </w:pPr>
      <w:r>
        <w:t>Touch pads</w:t>
      </w:r>
    </w:p>
    <w:p w:rsidR="008A4EE9" w:rsidRDefault="008A4EE9" w:rsidP="008A4EE9">
      <w:pPr>
        <w:pStyle w:val="Listenabsatz"/>
        <w:numPr>
          <w:ilvl w:val="0"/>
          <w:numId w:val="1"/>
        </w:numPr>
      </w:pPr>
      <w:r>
        <w:t xml:space="preserve">We </w:t>
      </w:r>
      <w:r>
        <w:t xml:space="preserve">have a look at the available </w:t>
      </w:r>
      <w:r w:rsidR="00242245">
        <w:t>(</w:t>
      </w:r>
      <w:r>
        <w:t xml:space="preserve">and sometimes strangely named) </w:t>
      </w:r>
      <w:r>
        <w:t>ESP-32 pins o</w:t>
      </w:r>
      <w:r>
        <w:t>f the WROOM-32 module</w:t>
      </w:r>
    </w:p>
    <w:p w:rsidR="008A4EE9" w:rsidRDefault="008A4EE9" w:rsidP="008A4EE9">
      <w:pPr>
        <w:pStyle w:val="Listenabsatz"/>
        <w:numPr>
          <w:ilvl w:val="0"/>
          <w:numId w:val="1"/>
        </w:numPr>
      </w:pPr>
      <w:r>
        <w:lastRenderedPageBreak/>
        <w:t>W</w:t>
      </w:r>
      <w:r>
        <w:t xml:space="preserve">e </w:t>
      </w:r>
      <w:r>
        <w:t xml:space="preserve">use </w:t>
      </w:r>
      <w:r>
        <w:t>RTC memory which survives deep-sleep</w:t>
      </w:r>
    </w:p>
    <w:p w:rsidR="008A4EE9" w:rsidRDefault="008A4EE9" w:rsidP="008A4EE9">
      <w:pPr>
        <w:pStyle w:val="Listenabsatz"/>
        <w:numPr>
          <w:ilvl w:val="0"/>
          <w:numId w:val="1"/>
        </w:numPr>
      </w:pPr>
      <w:r>
        <w:t xml:space="preserve">And we </w:t>
      </w:r>
      <w:r>
        <w:t>calculate, how long the ESP32 can dee</w:t>
      </w:r>
      <w:r>
        <w:t>p-sleep</w:t>
      </w:r>
      <w:r>
        <w:t xml:space="preserve"> compared to the</w:t>
      </w:r>
      <w:r>
        <w:t xml:space="preserve"> ESP8266</w:t>
      </w:r>
    </w:p>
    <w:p w:rsidR="008A4EE9" w:rsidRDefault="008A4EE9"/>
    <w:p w:rsidR="00AB7177" w:rsidRDefault="008A4EE9">
      <w:r>
        <w:t>Links:</w:t>
      </w:r>
    </w:p>
    <w:p w:rsidR="00242245" w:rsidRDefault="0057114C">
      <w:r>
        <w:t xml:space="preserve">Sketches: </w:t>
      </w:r>
      <w:hyperlink r:id="rId5" w:history="1">
        <w:r w:rsidR="00242245" w:rsidRPr="006D0202">
          <w:rPr>
            <w:rStyle w:val="Hyperlink"/>
          </w:rPr>
          <w:t>https://github.com/SensorsIot/ESP32-D</w:t>
        </w:r>
        <w:r w:rsidR="00242245" w:rsidRPr="006D0202">
          <w:rPr>
            <w:rStyle w:val="Hyperlink"/>
          </w:rPr>
          <w:t>e</w:t>
        </w:r>
        <w:r w:rsidR="00242245" w:rsidRPr="006D0202">
          <w:rPr>
            <w:rStyle w:val="Hyperlink"/>
          </w:rPr>
          <w:t>ep-Sleep</w:t>
        </w:r>
      </w:hyperlink>
    </w:p>
    <w:p w:rsidR="00A82F04" w:rsidRDefault="006F1EAC">
      <w:hyperlink r:id="rId6" w:history="1">
        <w:r w:rsidR="00CB7355" w:rsidRPr="00A81431">
          <w:rPr>
            <w:rStyle w:val="Hyperlink"/>
          </w:rPr>
          <w:t>http://esp32.schaeffer.tk/singlehtml/index.html</w:t>
        </w:r>
      </w:hyperlink>
    </w:p>
    <w:p w:rsidR="0057114C" w:rsidRDefault="0057114C">
      <w:r>
        <w:t>Details:</w:t>
      </w:r>
    </w:p>
    <w:p w:rsidR="00CB7355" w:rsidRDefault="006F1EAC">
      <w:hyperlink r:id="rId7" w:history="1">
        <w:r w:rsidR="00CB7355" w:rsidRPr="00A81431">
          <w:rPr>
            <w:rStyle w:val="Hyperlink"/>
          </w:rPr>
          <w:t>http://esp-idf.readthedocs.io/en/latest/api-reference/system/deep_sleep.html</w:t>
        </w:r>
      </w:hyperlink>
    </w:p>
    <w:p w:rsidR="00CB7355" w:rsidRDefault="006F1EAC">
      <w:hyperlink r:id="rId8" w:history="1">
        <w:r w:rsidR="00CB7355" w:rsidRPr="00A81431">
          <w:rPr>
            <w:rStyle w:val="Hyperlink"/>
          </w:rPr>
          <w:t>https://media.readthedocs.org/pdf/esp-idf-fork/latest/esp-idf-fork.pdf</w:t>
        </w:r>
      </w:hyperlink>
    </w:p>
    <w:p w:rsidR="00CB7355" w:rsidRDefault="006F1EAC">
      <w:hyperlink r:id="rId9" w:history="1">
        <w:r w:rsidR="00CB7355" w:rsidRPr="00A81431">
          <w:rPr>
            <w:rStyle w:val="Hyperlink"/>
          </w:rPr>
          <w:t>https://github.com/espressif/esp-idf/blob/master/docs/api-reference/system/deep_sleep.rst</w:t>
        </w:r>
      </w:hyperlink>
    </w:p>
    <w:p w:rsidR="00CB7355" w:rsidRDefault="00CB7355"/>
    <w:p w:rsidR="0057114C" w:rsidRDefault="0057114C" w:rsidP="0057114C">
      <w:r>
        <w:t xml:space="preserve">Supporting Material and Blog Page: </w:t>
      </w:r>
      <w:hyperlink r:id="rId10" w:history="1">
        <w:r w:rsidRPr="00BA3064">
          <w:rPr>
            <w:rStyle w:val="Hyperlink"/>
          </w:rPr>
          <w:t>http://www.sensorsiot.org</w:t>
        </w:r>
      </w:hyperlink>
    </w:p>
    <w:p w:rsidR="0057114C" w:rsidRDefault="0057114C" w:rsidP="0057114C">
      <w:r>
        <w:t xml:space="preserve">Github: </w:t>
      </w:r>
      <w:r w:rsidRPr="0084561C">
        <w:t>https://</w:t>
      </w:r>
      <w:r>
        <w:t>www.</w:t>
      </w:r>
      <w:r w:rsidRPr="0084561C">
        <w:t>github.com/sensorsiot</w:t>
      </w:r>
    </w:p>
    <w:p w:rsidR="0057114C" w:rsidRDefault="0057114C" w:rsidP="0057114C">
      <w:r w:rsidRPr="00EC027A">
        <w:t>If you want to support the channel</w:t>
      </w:r>
      <w:r>
        <w:t xml:space="preserve"> and buy from Banggood </w:t>
      </w:r>
      <w:r w:rsidRPr="00CA7356">
        <w:t>use this link to start your shopping</w:t>
      </w:r>
      <w:r w:rsidRPr="00EC027A">
        <w:t xml:space="preserve">: </w:t>
      </w:r>
      <w:hyperlink r:id="rId11" w:history="1">
        <w:r w:rsidRPr="000000DA">
          <w:rPr>
            <w:rStyle w:val="Hyperlink"/>
          </w:rPr>
          <w:t>https://bit.ly/2jAQEf4</w:t>
        </w:r>
      </w:hyperlink>
      <w:r>
        <w:t xml:space="preserve"> (no additional charges for you)</w:t>
      </w:r>
    </w:p>
    <w:p w:rsidR="0057114C" w:rsidRPr="00EC027A" w:rsidRDefault="0057114C" w:rsidP="0057114C">
      <w:r w:rsidRPr="002A5ED4">
        <w:t xml:space="preserve">Official </w:t>
      </w:r>
      <w:proofErr w:type="spellStart"/>
      <w:r w:rsidRPr="002A5ED4">
        <w:t>Wemos</w:t>
      </w:r>
      <w:proofErr w:type="spellEnd"/>
      <w:r w:rsidRPr="002A5ED4">
        <w:t xml:space="preserve"> Store: http://s.click.aliexpress.com/e/jUzBiIq</w:t>
      </w:r>
    </w:p>
    <w:p w:rsidR="0057114C" w:rsidRPr="00EC027A" w:rsidRDefault="0057114C" w:rsidP="0057114C">
      <w:r w:rsidRPr="00EC027A">
        <w:t>https://www.facebook.com/</w:t>
      </w:r>
      <w:r>
        <w:t>SensorsIOT</w:t>
      </w:r>
      <w:r w:rsidRPr="00EC027A">
        <w:t>/</w:t>
      </w:r>
    </w:p>
    <w:p w:rsidR="0057114C" w:rsidRPr="002A5ED4" w:rsidRDefault="0057114C" w:rsidP="0057114C">
      <w:pPr>
        <w:rPr>
          <w:rStyle w:val="Hyperlink"/>
        </w:rPr>
      </w:pPr>
      <w:hyperlink r:id="rId12" w:history="1">
        <w:r w:rsidRPr="002A5ED4">
          <w:rPr>
            <w:rStyle w:val="Hyperlink"/>
          </w:rPr>
          <w:t>https://twitter.com/spiessa</w:t>
        </w:r>
      </w:hyperlink>
    </w:p>
    <w:bookmarkEnd w:id="0"/>
    <w:p w:rsidR="0057114C" w:rsidRDefault="0057114C"/>
    <w:sectPr w:rsidR="005711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F189A"/>
    <w:multiLevelType w:val="hybridMultilevel"/>
    <w:tmpl w:val="A6D84C70"/>
    <w:lvl w:ilvl="0" w:tplc="89C28304">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334"/>
    <w:rsid w:val="000012A9"/>
    <w:rsid w:val="00023B7A"/>
    <w:rsid w:val="000350AC"/>
    <w:rsid w:val="000A040C"/>
    <w:rsid w:val="00130405"/>
    <w:rsid w:val="00157430"/>
    <w:rsid w:val="001D4567"/>
    <w:rsid w:val="001E1E34"/>
    <w:rsid w:val="00242245"/>
    <w:rsid w:val="0028027C"/>
    <w:rsid w:val="002D6802"/>
    <w:rsid w:val="00343C53"/>
    <w:rsid w:val="003C67BF"/>
    <w:rsid w:val="00470E91"/>
    <w:rsid w:val="00495FB0"/>
    <w:rsid w:val="004A53D5"/>
    <w:rsid w:val="004D2102"/>
    <w:rsid w:val="005165DF"/>
    <w:rsid w:val="00532D9F"/>
    <w:rsid w:val="00545803"/>
    <w:rsid w:val="0057114C"/>
    <w:rsid w:val="005F7DEC"/>
    <w:rsid w:val="006A5DC5"/>
    <w:rsid w:val="006A7938"/>
    <w:rsid w:val="006F1EAC"/>
    <w:rsid w:val="00730E1C"/>
    <w:rsid w:val="0075456A"/>
    <w:rsid w:val="00756A4B"/>
    <w:rsid w:val="00776FCE"/>
    <w:rsid w:val="00787041"/>
    <w:rsid w:val="007E66D4"/>
    <w:rsid w:val="007F55BB"/>
    <w:rsid w:val="00827301"/>
    <w:rsid w:val="00877D1A"/>
    <w:rsid w:val="00881F97"/>
    <w:rsid w:val="008A4EE9"/>
    <w:rsid w:val="008D4B74"/>
    <w:rsid w:val="00966F7E"/>
    <w:rsid w:val="00990112"/>
    <w:rsid w:val="00A50259"/>
    <w:rsid w:val="00A82F04"/>
    <w:rsid w:val="00AB26CF"/>
    <w:rsid w:val="00AB7177"/>
    <w:rsid w:val="00AF395A"/>
    <w:rsid w:val="00AF6DC3"/>
    <w:rsid w:val="00AF72A5"/>
    <w:rsid w:val="00B0337F"/>
    <w:rsid w:val="00B06E44"/>
    <w:rsid w:val="00B2681D"/>
    <w:rsid w:val="00B75344"/>
    <w:rsid w:val="00BB7DEE"/>
    <w:rsid w:val="00BD4251"/>
    <w:rsid w:val="00BD577C"/>
    <w:rsid w:val="00CB7355"/>
    <w:rsid w:val="00D16320"/>
    <w:rsid w:val="00DB09AD"/>
    <w:rsid w:val="00DE0329"/>
    <w:rsid w:val="00DE4D02"/>
    <w:rsid w:val="00DE6695"/>
    <w:rsid w:val="00E32354"/>
    <w:rsid w:val="00E62826"/>
    <w:rsid w:val="00EC0334"/>
    <w:rsid w:val="00EC171A"/>
    <w:rsid w:val="00F1153F"/>
    <w:rsid w:val="00F4273F"/>
    <w:rsid w:val="00F75E49"/>
    <w:rsid w:val="00F93392"/>
    <w:rsid w:val="00F96C51"/>
    <w:rsid w:val="00FD05AC"/>
    <w:rsid w:val="00FD1195"/>
    <w:rsid w:val="00FD5D8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51F4"/>
  <w15:chartTrackingRefBased/>
  <w15:docId w15:val="{91017C6F-41AD-40B0-9A64-A3EACA03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B7355"/>
    <w:rPr>
      <w:color w:val="0563C1" w:themeColor="hyperlink"/>
      <w:u w:val="single"/>
    </w:rPr>
  </w:style>
  <w:style w:type="character" w:styleId="NichtaufgelsteErwhnung">
    <w:name w:val="Unresolved Mention"/>
    <w:basedOn w:val="Absatz-Standardschriftart"/>
    <w:uiPriority w:val="99"/>
    <w:semiHidden/>
    <w:unhideWhenUsed/>
    <w:rsid w:val="00CB7355"/>
    <w:rPr>
      <w:color w:val="808080"/>
      <w:shd w:val="clear" w:color="auto" w:fill="E6E6E6"/>
    </w:rPr>
  </w:style>
  <w:style w:type="paragraph" w:styleId="Listenabsatz">
    <w:name w:val="List Paragraph"/>
    <w:basedOn w:val="Standard"/>
    <w:uiPriority w:val="34"/>
    <w:qFormat/>
    <w:rsid w:val="00E62826"/>
    <w:pPr>
      <w:ind w:left="720"/>
      <w:contextualSpacing/>
    </w:pPr>
  </w:style>
  <w:style w:type="character" w:styleId="BesuchterLink">
    <w:name w:val="FollowedHyperlink"/>
    <w:basedOn w:val="Absatz-Standardschriftart"/>
    <w:uiPriority w:val="99"/>
    <w:semiHidden/>
    <w:unhideWhenUsed/>
    <w:rsid w:val="00FD11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6777">
      <w:bodyDiv w:val="1"/>
      <w:marLeft w:val="0"/>
      <w:marRight w:val="0"/>
      <w:marTop w:val="0"/>
      <w:marBottom w:val="0"/>
      <w:divBdr>
        <w:top w:val="none" w:sz="0" w:space="0" w:color="auto"/>
        <w:left w:val="none" w:sz="0" w:space="0" w:color="auto"/>
        <w:bottom w:val="none" w:sz="0" w:space="0" w:color="auto"/>
        <w:right w:val="none" w:sz="0" w:space="0" w:color="auto"/>
      </w:divBdr>
    </w:div>
    <w:div w:id="568269977">
      <w:bodyDiv w:val="1"/>
      <w:marLeft w:val="0"/>
      <w:marRight w:val="0"/>
      <w:marTop w:val="0"/>
      <w:marBottom w:val="0"/>
      <w:divBdr>
        <w:top w:val="none" w:sz="0" w:space="0" w:color="auto"/>
        <w:left w:val="none" w:sz="0" w:space="0" w:color="auto"/>
        <w:bottom w:val="none" w:sz="0" w:space="0" w:color="auto"/>
        <w:right w:val="none" w:sz="0" w:space="0" w:color="auto"/>
      </w:divBdr>
    </w:div>
    <w:div w:id="828328777">
      <w:bodyDiv w:val="1"/>
      <w:marLeft w:val="0"/>
      <w:marRight w:val="0"/>
      <w:marTop w:val="0"/>
      <w:marBottom w:val="0"/>
      <w:divBdr>
        <w:top w:val="none" w:sz="0" w:space="0" w:color="auto"/>
        <w:left w:val="none" w:sz="0" w:space="0" w:color="auto"/>
        <w:bottom w:val="none" w:sz="0" w:space="0" w:color="auto"/>
        <w:right w:val="none" w:sz="0" w:space="0" w:color="auto"/>
      </w:divBdr>
    </w:div>
    <w:div w:id="1043286320">
      <w:bodyDiv w:val="1"/>
      <w:marLeft w:val="0"/>
      <w:marRight w:val="0"/>
      <w:marTop w:val="0"/>
      <w:marBottom w:val="0"/>
      <w:divBdr>
        <w:top w:val="none" w:sz="0" w:space="0" w:color="auto"/>
        <w:left w:val="none" w:sz="0" w:space="0" w:color="auto"/>
        <w:bottom w:val="none" w:sz="0" w:space="0" w:color="auto"/>
        <w:right w:val="none" w:sz="0" w:space="0" w:color="auto"/>
      </w:divBdr>
    </w:div>
    <w:div w:id="1076438890">
      <w:bodyDiv w:val="1"/>
      <w:marLeft w:val="0"/>
      <w:marRight w:val="0"/>
      <w:marTop w:val="0"/>
      <w:marBottom w:val="0"/>
      <w:divBdr>
        <w:top w:val="none" w:sz="0" w:space="0" w:color="auto"/>
        <w:left w:val="none" w:sz="0" w:space="0" w:color="auto"/>
        <w:bottom w:val="none" w:sz="0" w:space="0" w:color="auto"/>
        <w:right w:val="none" w:sz="0" w:space="0" w:color="auto"/>
      </w:divBdr>
    </w:div>
    <w:div w:id="1210189500">
      <w:bodyDiv w:val="1"/>
      <w:marLeft w:val="0"/>
      <w:marRight w:val="0"/>
      <w:marTop w:val="0"/>
      <w:marBottom w:val="0"/>
      <w:divBdr>
        <w:top w:val="none" w:sz="0" w:space="0" w:color="auto"/>
        <w:left w:val="none" w:sz="0" w:space="0" w:color="auto"/>
        <w:bottom w:val="none" w:sz="0" w:space="0" w:color="auto"/>
        <w:right w:val="none" w:sz="0" w:space="0" w:color="auto"/>
      </w:divBdr>
    </w:div>
    <w:div w:id="1288245669">
      <w:bodyDiv w:val="1"/>
      <w:marLeft w:val="0"/>
      <w:marRight w:val="0"/>
      <w:marTop w:val="0"/>
      <w:marBottom w:val="0"/>
      <w:divBdr>
        <w:top w:val="none" w:sz="0" w:space="0" w:color="auto"/>
        <w:left w:val="none" w:sz="0" w:space="0" w:color="auto"/>
        <w:bottom w:val="none" w:sz="0" w:space="0" w:color="auto"/>
        <w:right w:val="none" w:sz="0" w:space="0" w:color="auto"/>
      </w:divBdr>
    </w:div>
    <w:div w:id="156834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readthedocs.org/pdf/esp-idf-fork/latest/esp-idf-fork.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p-idf.readthedocs.io/en/latest/api-reference/system/deep_sleep.html" TargetMode="External"/><Relationship Id="rId12" Type="http://schemas.openxmlformats.org/officeDocument/2006/relationships/hyperlink" Target="https://twitter.com/spies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p32.schaeffer.tk/singlehtml/index.html" TargetMode="External"/><Relationship Id="rId11" Type="http://schemas.openxmlformats.org/officeDocument/2006/relationships/hyperlink" Target="https://bit.ly/2jAQEf4" TargetMode="External"/><Relationship Id="rId5" Type="http://schemas.openxmlformats.org/officeDocument/2006/relationships/hyperlink" Target="https://github.com/SensorsIot/ESP32-Deep-Sleep" TargetMode="External"/><Relationship Id="rId10" Type="http://schemas.openxmlformats.org/officeDocument/2006/relationships/hyperlink" Target="http://www.sensorsiot.org" TargetMode="External"/><Relationship Id="rId4" Type="http://schemas.openxmlformats.org/officeDocument/2006/relationships/webSettings" Target="webSettings.xml"/><Relationship Id="rId9" Type="http://schemas.openxmlformats.org/officeDocument/2006/relationships/hyperlink" Target="https://github.com/espressif/esp-idf/blob/master/docs/api-reference/system/deep_sleep.rs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Youtub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Youtube.dotx</Template>
  <TotalTime>0</TotalTime>
  <Pages>1</Pages>
  <Words>1466</Words>
  <Characters>9236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14</cp:revision>
  <dcterms:created xsi:type="dcterms:W3CDTF">2017-07-27T05:35:00Z</dcterms:created>
  <dcterms:modified xsi:type="dcterms:W3CDTF">2017-07-30T01:43:00Z</dcterms:modified>
</cp:coreProperties>
</file>